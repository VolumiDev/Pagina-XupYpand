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3552BA3F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1E2F80F2" w14:textId="06BEB9C6" w:rsidR="004B7E44" w:rsidRDefault="004B7E44" w:rsidP="004B7E44"/>
          <w:p w14:paraId="1F728D6C" w14:textId="7816367F" w:rsidR="004B7E44" w:rsidRDefault="004B7E44" w:rsidP="004B7E44"/>
          <w:p w14:paraId="08A822FB" w14:textId="7B71A7C1" w:rsidR="004B7E44" w:rsidRDefault="004B7E44" w:rsidP="004B7E44"/>
        </w:tc>
      </w:tr>
      <w:tr w:rsidR="004B7E44" w14:paraId="396AC31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FCC2B" w14:textId="62A3C27B" w:rsidR="004B7E44" w:rsidRDefault="002C4C91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042DD2" wp14:editId="74385044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-1440180</wp:posOffset>
                      </wp:positionV>
                      <wp:extent cx="3162300" cy="605155"/>
                      <wp:effectExtent l="0" t="0" r="0" b="444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2141DF" w14:textId="77777777" w:rsidR="002C4C91" w:rsidRPr="004B7E44" w:rsidRDefault="002C4C91" w:rsidP="002C4C91">
                                  <w:r>
                                    <w:rPr>
                                      <w:lang w:bidi="es-ES"/>
                                    </w:rPr>
                                    <w:t>Diego Martín Garcia</w:t>
                                  </w:r>
                                </w:p>
                                <w:p w14:paraId="33E8DD35" w14:textId="77777777" w:rsidR="002C4C91" w:rsidRPr="004B7E44" w:rsidRDefault="002C4C91" w:rsidP="002C4C91">
                                  <w:r>
                                    <w:rPr>
                                      <w:lang w:bidi="es-ES"/>
                                    </w:rPr>
                                    <w:t>1º DAM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042D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2.9pt;margin-top:-113.4pt;width:249pt;height:4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" filled="f" stroked="f" strokeweight=".5pt">
                      <v:textbox>
                        <w:txbxContent>
                          <w:p w14:paraId="412141DF" w14:textId="77777777" w:rsidR="002C4C91" w:rsidRPr="004B7E44" w:rsidRDefault="002C4C91" w:rsidP="002C4C91">
                            <w:r>
                              <w:rPr>
                                <w:lang w:bidi="es-ES"/>
                              </w:rPr>
                              <w:t>Diego Martín Garcia</w:t>
                            </w:r>
                          </w:p>
                          <w:p w14:paraId="33E8DD35" w14:textId="77777777" w:rsidR="002C4C91" w:rsidRPr="004B7E44" w:rsidRDefault="002C4C91" w:rsidP="002C4C91">
                            <w:r>
                              <w:rPr>
                                <w:lang w:bidi="es-ES"/>
                              </w:rPr>
                              <w:t>1º DAM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272404" wp14:editId="60B8593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-1851025</wp:posOffset>
                      </wp:positionV>
                      <wp:extent cx="3505200" cy="469265"/>
                      <wp:effectExtent l="0" t="0" r="0" b="698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0" cy="469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F3DC32" w14:textId="7FC12BD8" w:rsidR="004B7E44" w:rsidRPr="004B7E44" w:rsidRDefault="002C4C91" w:rsidP="004B7E44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Lenguaje de Marcas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72404" id="Cuadro de texto 6" o:spid="_x0000_s1027" type="#_x0000_t202" style="position:absolute;margin-left:-.85pt;margin-top:-145.75pt;width:276pt;height:3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YbGA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" filled="f" stroked="f" strokeweight=".5pt">
                      <v:textbox>
                        <w:txbxContent>
                          <w:p w14:paraId="3CF3DC32" w14:textId="7FC12BD8" w:rsidR="004B7E44" w:rsidRPr="004B7E44" w:rsidRDefault="002C4C91" w:rsidP="004B7E44">
                            <w:pPr>
                              <w:pStyle w:val="Ttulo1"/>
                            </w:pPr>
                            <w:r>
                              <w:rPr>
                                <w:lang w:bidi="es-ES"/>
                              </w:rPr>
                              <w:t>Lenguaje de Marcas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0859D2" w14:textId="1CC306E0" w:rsidR="004B7E44" w:rsidRDefault="004B7E44" w:rsidP="004B7E44"/>
        </w:tc>
      </w:tr>
    </w:tbl>
    <w:p w14:paraId="4FCA9E6C" w14:textId="53296C85" w:rsidR="004B7E44" w:rsidRDefault="002C4C91" w:rsidP="004B7E44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E95660" wp14:editId="26E666BD">
                <wp:simplePos x="0" y="0"/>
                <wp:positionH relativeFrom="margin">
                  <wp:posOffset>-1041400</wp:posOffset>
                </wp:positionH>
                <wp:positionV relativeFrom="page">
                  <wp:posOffset>695325</wp:posOffset>
                </wp:positionV>
                <wp:extent cx="6748145" cy="598487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24708" id="Rectángulo 2" o:spid="_x0000_s1026" alt="rectángulo de color" style="position:absolute;margin-left:-82pt;margin-top:54.75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" fillcolor="#a4063e [3204]" stroked="f" strokeweight="2pt">
                <w10:wrap anchorx="margin" anchory="page"/>
              </v:rect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402B8" wp14:editId="39C3927B">
                <wp:simplePos x="0" y="0"/>
                <wp:positionH relativeFrom="column">
                  <wp:posOffset>-436245</wp:posOffset>
                </wp:positionH>
                <wp:positionV relativeFrom="paragraph">
                  <wp:posOffset>238125</wp:posOffset>
                </wp:positionV>
                <wp:extent cx="5419725" cy="150622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50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46444" w14:textId="149D219B" w:rsidR="004B7E44" w:rsidRDefault="002C4C91" w:rsidP="004B7E44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Pagina Web:</w:t>
                            </w:r>
                            <w:r>
                              <w:rPr>
                                <w:lang w:bidi="es-ES"/>
                              </w:rPr>
                              <w:tab/>
                            </w:r>
                          </w:p>
                          <w:p w14:paraId="2001A614" w14:textId="2514F927" w:rsidR="002C4C91" w:rsidRPr="004B7E44" w:rsidRDefault="002C4C91" w:rsidP="004B7E44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La xup ypand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02B8" id="Cuadro de texto 8" o:spid="_x0000_s1028" type="#_x0000_t202" style="position:absolute;margin-left:-34.35pt;margin-top:18.75pt;width:426.75pt;height:1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" filled="f" stroked="f" strokeweight=".5pt">
                <v:textbox>
                  <w:txbxContent>
                    <w:p w14:paraId="7A646444" w14:textId="149D219B" w:rsidR="004B7E44" w:rsidRDefault="002C4C91" w:rsidP="004B7E44">
                      <w:pPr>
                        <w:pStyle w:val="Ttulo"/>
                        <w:rPr>
                          <w:lang w:bidi="es-ES"/>
                        </w:rPr>
                      </w:pPr>
                      <w:r>
                        <w:rPr>
                          <w:lang w:bidi="es-ES"/>
                        </w:rPr>
                        <w:t>Pagina Web:</w:t>
                      </w:r>
                      <w:r>
                        <w:rPr>
                          <w:lang w:bidi="es-ES"/>
                        </w:rPr>
                        <w:tab/>
                      </w:r>
                    </w:p>
                    <w:p w14:paraId="2001A614" w14:textId="2514F927" w:rsidR="002C4C91" w:rsidRPr="004B7E44" w:rsidRDefault="002C4C91" w:rsidP="004B7E44">
                      <w:pPr>
                        <w:pStyle w:val="Ttulo"/>
                      </w:pPr>
                      <w:r>
                        <w:rPr>
                          <w:lang w:bidi="es-ES"/>
                        </w:rPr>
                        <w:t>La xup ypand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726B2381" wp14:editId="6608F484">
            <wp:simplePos x="0" y="0"/>
            <wp:positionH relativeFrom="column">
              <wp:posOffset>-721995</wp:posOffset>
            </wp:positionH>
            <wp:positionV relativeFrom="page">
              <wp:align>top</wp:align>
            </wp:positionV>
            <wp:extent cx="7740015" cy="113061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1130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C6C01" w14:textId="6145F088" w:rsidR="004B7E44" w:rsidRDefault="002C4C91">
      <w:pPr>
        <w:spacing w:after="200"/>
      </w:pPr>
      <w:r w:rsidRPr="00D967AC">
        <w:rPr>
          <w:noProof/>
          <w:lang w:bidi="es-ES"/>
        </w:rPr>
        <w:drawing>
          <wp:anchor distT="0" distB="0" distL="114300" distR="114300" simplePos="0" relativeHeight="251660288" behindDoc="0" locked="0" layoutInCell="1" allowOverlap="1" wp14:anchorId="06853D38" wp14:editId="4E7B3D94">
            <wp:simplePos x="0" y="0"/>
            <wp:positionH relativeFrom="margin">
              <wp:align>left</wp:align>
            </wp:positionH>
            <wp:positionV relativeFrom="paragraph">
              <wp:posOffset>8760460</wp:posOffset>
            </wp:positionV>
            <wp:extent cx="494665" cy="494665"/>
            <wp:effectExtent l="0" t="0" r="635" b="63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lang w:bidi="es-ES"/>
        </w:rPr>
        <w:br w:type="page"/>
      </w:r>
    </w:p>
    <w:p w14:paraId="623822E0" w14:textId="36425887" w:rsidR="004B7E44" w:rsidRDefault="00181FC9" w:rsidP="004B7E44">
      <w:pPr>
        <w:pStyle w:val="Ttulo2"/>
        <w:spacing w:after="500"/>
        <w:rPr>
          <w:lang w:bidi="es-ES"/>
        </w:rPr>
      </w:pPr>
      <w:sdt>
        <w:sdtPr>
          <w:alias w:val="Compañía"/>
          <w:tag w:val="Compañía"/>
          <w:id w:val="441245393"/>
          <w:placeholder>
            <w:docPart w:val="1AD66B7327C845E596A8825070994C1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2C4C91">
            <w:t>Descripción de la página.</w:t>
          </w:r>
        </w:sdtContent>
      </w:sdt>
      <w:r w:rsidR="004B7E44" w:rsidRPr="004B7E44">
        <w:rPr>
          <w:lang w:bidi="es-ES"/>
        </w:rPr>
        <w:t xml:space="preserve"> </w:t>
      </w:r>
    </w:p>
    <w:p w14:paraId="022D38E7" w14:textId="77777777" w:rsidR="00B5404D" w:rsidRDefault="00B5404D" w:rsidP="004B7E44">
      <w:pPr>
        <w:pStyle w:val="Ttulo2"/>
        <w:spacing w:after="500"/>
      </w:pPr>
    </w:p>
    <w:p w14:paraId="1E9ED447" w14:textId="7B7DC30C" w:rsidR="004B7E44" w:rsidRDefault="00B5404D" w:rsidP="00B5404D">
      <w:pPr>
        <w:pStyle w:val="Ttulo4"/>
        <w:numPr>
          <w:ilvl w:val="0"/>
          <w:numId w:val="2"/>
        </w:numPr>
      </w:pPr>
      <w:r>
        <w:t>Introducción</w:t>
      </w:r>
    </w:p>
    <w:p w14:paraId="4E4266A8" w14:textId="01A0C905" w:rsidR="004B7E44" w:rsidRDefault="004B7E44" w:rsidP="004B7E44">
      <w:pPr>
        <w:rPr>
          <w:rFonts w:eastAsia="Times New Roman"/>
        </w:rPr>
      </w:pPr>
    </w:p>
    <w:p w14:paraId="1FF58AC5" w14:textId="276E20A3" w:rsidR="004B7E44" w:rsidRDefault="002C4C91" w:rsidP="002C4C91">
      <w:r>
        <w:t>La página web tiene una temática basada en el juego de rol de Dungeon&amp;Dragons.</w:t>
      </w:r>
    </w:p>
    <w:p w14:paraId="1E94CB4D" w14:textId="6052FAED" w:rsidR="002C4C91" w:rsidRDefault="002C4C91" w:rsidP="002C4C91"/>
    <w:p w14:paraId="16F1F1B4" w14:textId="518FE4D9" w:rsidR="002C4C91" w:rsidRDefault="002C4C91" w:rsidP="002C4C91">
      <w:r>
        <w:t>Más concretamente es de una partida que tenemos unos amigos y en ella se describen un poco lo personajes, los jefes, y algunos elementos que pueden ser útiles a lo largo de la partida.</w:t>
      </w:r>
    </w:p>
    <w:p w14:paraId="16EC8D48" w14:textId="77777777" w:rsidR="002C4C91" w:rsidRDefault="002C4C91" w:rsidP="002C4C91"/>
    <w:p w14:paraId="475CA785" w14:textId="6F7876D0" w:rsidR="002C4C91" w:rsidRDefault="002C4C91" w:rsidP="002C4C91">
      <w:r>
        <w:t>Está realizada con HTML, CSS y JavaScript.</w:t>
      </w:r>
    </w:p>
    <w:p w14:paraId="03148660" w14:textId="77777777" w:rsidR="002C4C91" w:rsidRDefault="002C4C91" w:rsidP="002C4C91"/>
    <w:p w14:paraId="06D2F045" w14:textId="0780B35B" w:rsidR="002C4C91" w:rsidRDefault="002C4C91" w:rsidP="002C4C91">
      <w:r>
        <w:t xml:space="preserve">La página es completamente responsiva, para ello </w:t>
      </w:r>
      <w:r w:rsidR="001C566D">
        <w:t>he</w:t>
      </w:r>
      <w:r>
        <w:t xml:space="preserve"> utilizado el framework de </w:t>
      </w:r>
      <w:r w:rsidR="00F90772">
        <w:t>Bootstrap</w:t>
      </w:r>
      <w:r w:rsidR="001C566D">
        <w:t xml:space="preserve"> </w:t>
      </w:r>
      <w:r>
        <w:t>(</w:t>
      </w:r>
      <w:hyperlink r:id="rId9" w:history="1">
        <w:r w:rsidR="00B5404D" w:rsidRPr="007B0E42">
          <w:rPr>
            <w:rStyle w:val="Hipervnculo"/>
          </w:rPr>
          <w:t>https://getbootstrap.com/docs/5.3/getting-started/introduction/</w:t>
        </w:r>
      </w:hyperlink>
      <w:r>
        <w:t>)</w:t>
      </w:r>
    </w:p>
    <w:p w14:paraId="613DC376" w14:textId="53F1A830" w:rsidR="0001156A" w:rsidRDefault="00F90772" w:rsidP="002C4C91">
      <w:r>
        <w:t>Bootstrap</w:t>
      </w:r>
      <w:r w:rsidR="0001156A">
        <w:t xml:space="preserve"> funciona mediante clase</w:t>
      </w:r>
      <w:r w:rsidR="001C566D">
        <w:t>s</w:t>
      </w:r>
      <w:r w:rsidR="00EB3298">
        <w:t>, en función de las clases que le pongas al elemento adquirirá unas propiedades u otras.</w:t>
      </w:r>
    </w:p>
    <w:p w14:paraId="6221372C" w14:textId="56230CA9" w:rsidR="00347AF5" w:rsidRDefault="00347AF5" w:rsidP="002C4C91">
      <w:r>
        <w:t>Se repiten much</w:t>
      </w:r>
      <w:r w:rsidR="003F4A11">
        <w:t>as</w:t>
      </w:r>
      <w:r>
        <w:t xml:space="preserve"> clases </w:t>
      </w:r>
      <w:r w:rsidR="00820E9E">
        <w:t>como:</w:t>
      </w:r>
    </w:p>
    <w:p w14:paraId="685CBED4" w14:textId="3F271353" w:rsidR="00820E9E" w:rsidRPr="00820E9E" w:rsidRDefault="00820E9E" w:rsidP="005A2242">
      <w:pPr>
        <w:pStyle w:val="Prrafodelista"/>
        <w:numPr>
          <w:ilvl w:val="1"/>
          <w:numId w:val="2"/>
        </w:numPr>
      </w:pPr>
      <w:r>
        <w:rPr>
          <w:i/>
          <w:iCs/>
        </w:rPr>
        <w:t>container</w:t>
      </w:r>
    </w:p>
    <w:p w14:paraId="08BEF9E7" w14:textId="6E4F6968" w:rsidR="00820E9E" w:rsidRPr="00820E9E" w:rsidRDefault="00820E9E" w:rsidP="005A2242">
      <w:pPr>
        <w:pStyle w:val="Prrafodelista"/>
        <w:numPr>
          <w:ilvl w:val="1"/>
          <w:numId w:val="2"/>
        </w:numPr>
      </w:pPr>
      <w:r>
        <w:rPr>
          <w:i/>
          <w:iCs/>
        </w:rPr>
        <w:t>row</w:t>
      </w:r>
      <w:r w:rsidR="00FE28B0">
        <w:rPr>
          <w:i/>
          <w:iCs/>
        </w:rPr>
        <w:t xml:space="preserve"> </w:t>
      </w:r>
      <w:r w:rsidR="00FE28B0" w:rsidRPr="00D11E21">
        <w:t>=&gt;</w:t>
      </w:r>
      <w:r w:rsidR="00FE28B0">
        <w:rPr>
          <w:i/>
          <w:iCs/>
        </w:rPr>
        <w:t xml:space="preserve"> </w:t>
      </w:r>
      <w:r w:rsidR="00FE28B0" w:rsidRPr="00D11E21">
        <w:t>define una fila y la divide en 12</w:t>
      </w:r>
      <w:r w:rsidR="008863AC" w:rsidRPr="00D11E21">
        <w:t xml:space="preserve"> columnas.</w:t>
      </w:r>
    </w:p>
    <w:p w14:paraId="5762BCF1" w14:textId="397739B1" w:rsidR="00820E9E" w:rsidRDefault="00D11E21" w:rsidP="005A2242">
      <w:pPr>
        <w:pStyle w:val="Prrafodelista"/>
        <w:numPr>
          <w:ilvl w:val="1"/>
          <w:numId w:val="2"/>
        </w:numPr>
      </w:pPr>
      <w:r>
        <w:rPr>
          <w:i/>
          <w:iCs/>
        </w:rPr>
        <w:t>c</w:t>
      </w:r>
      <w:r w:rsidR="00FE28B0">
        <w:rPr>
          <w:i/>
          <w:iCs/>
        </w:rPr>
        <w:t>ol</w:t>
      </w:r>
      <w:r w:rsidR="008863AC">
        <w:rPr>
          <w:i/>
          <w:iCs/>
        </w:rPr>
        <w:t>-</w:t>
      </w:r>
      <w:r w:rsidR="00DD774B">
        <w:rPr>
          <w:i/>
          <w:iCs/>
        </w:rPr>
        <w:t>[xs-xxl]</w:t>
      </w:r>
      <w:r w:rsidR="003F4A11">
        <w:rPr>
          <w:i/>
          <w:iCs/>
        </w:rPr>
        <w:t>-[</w:t>
      </w:r>
      <w:r>
        <w:rPr>
          <w:i/>
          <w:iCs/>
        </w:rPr>
        <w:t>1-12</w:t>
      </w:r>
      <w:r w:rsidR="00DD774B">
        <w:rPr>
          <w:i/>
          <w:iCs/>
        </w:rPr>
        <w:t xml:space="preserve">] </w:t>
      </w:r>
      <w:r w:rsidR="00DD774B" w:rsidRPr="00D11E21">
        <w:t>=</w:t>
      </w:r>
      <w:r w:rsidRPr="00D11E21">
        <w:t>&gt;</w:t>
      </w:r>
      <w:r>
        <w:rPr>
          <w:i/>
          <w:iCs/>
        </w:rPr>
        <w:t xml:space="preserve"> </w:t>
      </w:r>
      <w:r w:rsidR="00246BA6">
        <w:t xml:space="preserve">define las columnas, el primer parámetro indica </w:t>
      </w:r>
      <w:r w:rsidR="007A26C1">
        <w:t xml:space="preserve">el tamaño de la pantalla y el segundo parámetro la cantidad de columnas que ocupara dentro del </w:t>
      </w:r>
      <w:r w:rsidR="007A26C1">
        <w:rPr>
          <w:i/>
          <w:iCs/>
        </w:rPr>
        <w:t>row.</w:t>
      </w:r>
    </w:p>
    <w:p w14:paraId="3BBC639A" w14:textId="77777777" w:rsidR="00B5404D" w:rsidRDefault="00B5404D" w:rsidP="002C4C91"/>
    <w:p w14:paraId="3496EC9F" w14:textId="5C76BA0F" w:rsidR="00B5404D" w:rsidRDefault="00B5404D" w:rsidP="002C4C91">
      <w:r>
        <w:t>También tenemos algún elemento adquirido de CodePen (</w:t>
      </w:r>
      <w:hyperlink r:id="rId10" w:history="1">
        <w:r w:rsidRPr="007B0E42">
          <w:rPr>
            <w:rStyle w:val="Hipervnculo"/>
          </w:rPr>
          <w:t>https://codepen.io/</w:t>
        </w:r>
      </w:hyperlink>
      <w:r>
        <w:t>) con JavaScrip más complejo.</w:t>
      </w:r>
    </w:p>
    <w:p w14:paraId="3860332E" w14:textId="25B4B99F" w:rsidR="00B5404D" w:rsidRDefault="00B5404D" w:rsidP="002C4C91"/>
    <w:p w14:paraId="7762A254" w14:textId="64DF55B6" w:rsidR="00B5404D" w:rsidRDefault="00B5404D" w:rsidP="002C4C91">
      <w:r>
        <w:t>A continuación, explicaré un poco mas en detalle cada uno de los elementos de cada una de las páginas.</w:t>
      </w:r>
    </w:p>
    <w:p w14:paraId="707BE604" w14:textId="77777777" w:rsidR="00B5404D" w:rsidRDefault="00B5404D" w:rsidP="002C4C91"/>
    <w:p w14:paraId="036308FD" w14:textId="77777777" w:rsidR="00B5404D" w:rsidRDefault="00B5404D" w:rsidP="002C4C91"/>
    <w:p w14:paraId="07CA0D77" w14:textId="05D38CE0" w:rsidR="00B5404D" w:rsidRDefault="00D70351" w:rsidP="00BC36F3">
      <w:pPr>
        <w:pStyle w:val="Ttulo4"/>
        <w:numPr>
          <w:ilvl w:val="0"/>
          <w:numId w:val="2"/>
        </w:numPr>
      </w:pPr>
      <w:r>
        <w:t>elementos comunes</w:t>
      </w:r>
      <w:r w:rsidR="00B5404D">
        <w:t>:</w:t>
      </w:r>
    </w:p>
    <w:p w14:paraId="3A56D668" w14:textId="65E51C39" w:rsidR="00971E74" w:rsidRDefault="004D4760" w:rsidP="00D70351">
      <w:pPr>
        <w:pStyle w:val="Prrafodelista"/>
        <w:numPr>
          <w:ilvl w:val="1"/>
          <w:numId w:val="2"/>
        </w:numPr>
      </w:pPr>
      <w:r>
        <w:t xml:space="preserve">El link con los elementos </w:t>
      </w:r>
      <w:r w:rsidR="007D6BC7">
        <w:t>CSS de Bootstrap.</w:t>
      </w:r>
    </w:p>
    <w:p w14:paraId="2C6A58B6" w14:textId="547D3E64" w:rsidR="007D6BC7" w:rsidRDefault="007D6BC7" w:rsidP="00D70351">
      <w:pPr>
        <w:pStyle w:val="Prrafodelista"/>
        <w:numPr>
          <w:ilvl w:val="1"/>
          <w:numId w:val="2"/>
        </w:numPr>
      </w:pPr>
      <w:r>
        <w:t xml:space="preserve">El link </w:t>
      </w:r>
      <w:r w:rsidR="004B6C6F">
        <w:t>con el Favicon para el explorador.</w:t>
      </w:r>
    </w:p>
    <w:p w14:paraId="2443987A" w14:textId="42E4ECCB" w:rsidR="004B6C6F" w:rsidRDefault="004B6C6F" w:rsidP="00D70351">
      <w:pPr>
        <w:pStyle w:val="Prrafodelista"/>
        <w:numPr>
          <w:ilvl w:val="1"/>
          <w:numId w:val="2"/>
        </w:numPr>
      </w:pPr>
      <w:r>
        <w:t>El meta para el responsive.</w:t>
      </w:r>
    </w:p>
    <w:p w14:paraId="0320DD03" w14:textId="656C9D66" w:rsidR="004B6C6F" w:rsidRDefault="00D67AA3" w:rsidP="00D70351">
      <w:pPr>
        <w:pStyle w:val="Prrafodelista"/>
        <w:numPr>
          <w:ilvl w:val="1"/>
          <w:numId w:val="2"/>
        </w:numPr>
      </w:pPr>
      <w:r>
        <w:t xml:space="preserve">El link con </w:t>
      </w:r>
      <w:r w:rsidR="00C85136">
        <w:t>los estilos del menú desplegable.</w:t>
      </w:r>
    </w:p>
    <w:p w14:paraId="16FFBDBA" w14:textId="4EC66F12" w:rsidR="00C85136" w:rsidRDefault="00C85136" w:rsidP="00D70351">
      <w:pPr>
        <w:pStyle w:val="Prrafodelista"/>
        <w:numPr>
          <w:ilvl w:val="1"/>
          <w:numId w:val="2"/>
        </w:numPr>
      </w:pPr>
      <w:r>
        <w:t xml:space="preserve">El link con los estilos del </w:t>
      </w:r>
      <w:r w:rsidRPr="003F4A11">
        <w:rPr>
          <w:b/>
          <w:bCs/>
          <w:i/>
          <w:iCs/>
        </w:rPr>
        <w:t>footer</w:t>
      </w:r>
      <w:r w:rsidR="005B2246">
        <w:t xml:space="preserve"> y algunas etiquetas comunes para to</w:t>
      </w:r>
      <w:r w:rsidR="00C70295">
        <w:t>d</w:t>
      </w:r>
      <w:r w:rsidR="005B2246">
        <w:t xml:space="preserve">as las </w:t>
      </w:r>
      <w:r w:rsidR="00D70351">
        <w:t>páginas</w:t>
      </w:r>
      <w:r>
        <w:t>.</w:t>
      </w:r>
    </w:p>
    <w:p w14:paraId="12C526E5" w14:textId="6516D490" w:rsidR="00321F36" w:rsidRDefault="00D70351" w:rsidP="00492035">
      <w:pPr>
        <w:pStyle w:val="Prrafodelista"/>
        <w:numPr>
          <w:ilvl w:val="1"/>
          <w:numId w:val="2"/>
        </w:numPr>
      </w:pPr>
      <w:r>
        <w:t xml:space="preserve">Al final del </w:t>
      </w:r>
      <w:r w:rsidRPr="00181FC9">
        <w:rPr>
          <w:b/>
          <w:bCs/>
          <w:i/>
          <w:iCs/>
        </w:rPr>
        <w:t>body</w:t>
      </w:r>
      <w:r>
        <w:t xml:space="preserve"> tenemos los script de Bootstrap</w:t>
      </w:r>
      <w:r w:rsidR="00313C2F">
        <w:t>.</w:t>
      </w:r>
    </w:p>
    <w:p w14:paraId="73B36713" w14:textId="0668C64E" w:rsidR="00492035" w:rsidRDefault="00492035" w:rsidP="00492035">
      <w:pPr>
        <w:pStyle w:val="Ttulo4"/>
        <w:numPr>
          <w:ilvl w:val="1"/>
          <w:numId w:val="2"/>
        </w:numPr>
      </w:pPr>
      <w:r>
        <w:t>nav</w:t>
      </w:r>
      <w:r w:rsidR="00F41AA9">
        <w:t>:</w:t>
      </w:r>
    </w:p>
    <w:p w14:paraId="2D8D5159" w14:textId="44FC8BCC" w:rsidR="00F41AA9" w:rsidRDefault="00F41AA9" w:rsidP="005A2242">
      <w:pPr>
        <w:ind w:left="720"/>
      </w:pPr>
      <w:r>
        <w:t xml:space="preserve">Esta realizado mediante </w:t>
      </w:r>
      <w:r w:rsidR="007450C3">
        <w:t xml:space="preserve">bootstrap. Tiene </w:t>
      </w:r>
      <w:r w:rsidR="007450C3" w:rsidRPr="00F27B28">
        <w:rPr>
          <w:i/>
          <w:iCs/>
        </w:rPr>
        <w:t>scrips</w:t>
      </w:r>
      <w:r w:rsidR="007450C3">
        <w:t xml:space="preserve"> p</w:t>
      </w:r>
      <w:r w:rsidR="001A6835">
        <w:t xml:space="preserve">ropios para hacer los </w:t>
      </w:r>
      <w:r w:rsidR="001A6835" w:rsidRPr="00F27B28">
        <w:rPr>
          <w:i/>
          <w:iCs/>
        </w:rPr>
        <w:t>dropdown</w:t>
      </w:r>
      <w:r w:rsidR="001A6835">
        <w:t xml:space="preserve"> menú.</w:t>
      </w:r>
    </w:p>
    <w:p w14:paraId="3D5F8259" w14:textId="09D2D2D5" w:rsidR="001A6835" w:rsidRDefault="001A6835" w:rsidP="005A2242">
      <w:pPr>
        <w:ind w:firstLine="720"/>
      </w:pPr>
      <w:r>
        <w:t>Clases usadas:</w:t>
      </w:r>
    </w:p>
    <w:p w14:paraId="22F4F068" w14:textId="4A17CA6D" w:rsidR="001A6835" w:rsidRDefault="00BA20DB" w:rsidP="009A1CA5">
      <w:pPr>
        <w:pStyle w:val="Prrafodelista"/>
        <w:numPr>
          <w:ilvl w:val="2"/>
          <w:numId w:val="2"/>
        </w:numPr>
      </w:pPr>
      <w:r>
        <w:rPr>
          <w:i/>
          <w:iCs/>
        </w:rPr>
        <w:t xml:space="preserve">Sticky-top: </w:t>
      </w:r>
      <w:r w:rsidR="00AD3C2F">
        <w:t xml:space="preserve">El </w:t>
      </w:r>
      <w:r w:rsidR="00836D8D">
        <w:t>menú desplegable se posicione como pegajoso en la parte superior de la pantalla al hacer scroll.</w:t>
      </w:r>
    </w:p>
    <w:p w14:paraId="61D1515C" w14:textId="0A08CD26" w:rsidR="00DC6A2A" w:rsidRDefault="00AD3C2F" w:rsidP="009A1CA5">
      <w:pPr>
        <w:pStyle w:val="Prrafodelista"/>
        <w:numPr>
          <w:ilvl w:val="2"/>
          <w:numId w:val="2"/>
        </w:numPr>
      </w:pPr>
      <w:r>
        <w:rPr>
          <w:i/>
          <w:iCs/>
        </w:rPr>
        <w:t>Nav</w:t>
      </w:r>
      <w:r w:rsidR="0032545A">
        <w:rPr>
          <w:i/>
          <w:iCs/>
        </w:rPr>
        <w:t>bar</w:t>
      </w:r>
      <w:r>
        <w:t>:</w:t>
      </w:r>
      <w:r w:rsidR="0032545A">
        <w:t xml:space="preserve"> El </w:t>
      </w:r>
      <w:r w:rsidR="0032545A" w:rsidRPr="00F27B28">
        <w:rPr>
          <w:b/>
          <w:bCs/>
          <w:i/>
          <w:iCs/>
        </w:rPr>
        <w:t>div</w:t>
      </w:r>
      <w:r w:rsidR="0032545A">
        <w:t xml:space="preserve"> que tiene esta etique</w:t>
      </w:r>
      <w:r w:rsidR="00DC6A2A">
        <w:t>ta se define como desplegable</w:t>
      </w:r>
      <w:r w:rsidR="00F27B28">
        <w:t>.</w:t>
      </w:r>
    </w:p>
    <w:p w14:paraId="2BB7A0AF" w14:textId="77777777" w:rsidR="00CE349D" w:rsidRPr="00CE349D" w:rsidRDefault="00DC6A2A" w:rsidP="009A1CA5">
      <w:pPr>
        <w:pStyle w:val="Prrafodelista"/>
        <w:numPr>
          <w:ilvl w:val="2"/>
          <w:numId w:val="2"/>
        </w:numPr>
      </w:pPr>
      <w:r>
        <w:rPr>
          <w:i/>
          <w:iCs/>
        </w:rPr>
        <w:t>Navbar</w:t>
      </w:r>
      <w:r w:rsidRPr="00DC6A2A">
        <w:t>-</w:t>
      </w:r>
      <w:r>
        <w:t>expand-</w:t>
      </w:r>
      <w:r w:rsidR="00B4134F">
        <w:t xml:space="preserve">md: Para hacerse responsive el menú se expande al </w:t>
      </w:r>
      <w:r w:rsidR="006F387A">
        <w:t xml:space="preserve">llegar a los pixeles establecidos por el </w:t>
      </w:r>
      <w:r w:rsidR="006F387A">
        <w:rPr>
          <w:i/>
          <w:iCs/>
        </w:rPr>
        <w:t>md.</w:t>
      </w:r>
    </w:p>
    <w:p w14:paraId="5F7E1CAD" w14:textId="5A0E4329" w:rsidR="00836D8D" w:rsidRDefault="00CE349D" w:rsidP="009A1CA5">
      <w:pPr>
        <w:pStyle w:val="Prrafodelista"/>
        <w:numPr>
          <w:ilvl w:val="2"/>
          <w:numId w:val="2"/>
        </w:numPr>
      </w:pPr>
      <w:r>
        <w:rPr>
          <w:i/>
          <w:iCs/>
        </w:rPr>
        <w:t>Navbar-secondary y bg-secondary</w:t>
      </w:r>
      <w:r w:rsidR="00DF0EFF">
        <w:rPr>
          <w:i/>
          <w:iCs/>
        </w:rPr>
        <w:t xml:space="preserve">: </w:t>
      </w:r>
      <w:r w:rsidR="00DF0EFF">
        <w:t>Formatean el color del menú desplegable.</w:t>
      </w:r>
      <w:r w:rsidR="0032545A">
        <w:t xml:space="preserve"> </w:t>
      </w:r>
      <w:r w:rsidR="00AD3C2F">
        <w:t xml:space="preserve"> </w:t>
      </w:r>
    </w:p>
    <w:p w14:paraId="6DD1D753" w14:textId="10ACC538" w:rsidR="00CE244D" w:rsidRDefault="00CE244D" w:rsidP="009A1CA5">
      <w:pPr>
        <w:pStyle w:val="Prrafodelista"/>
        <w:numPr>
          <w:ilvl w:val="2"/>
          <w:numId w:val="2"/>
        </w:numPr>
      </w:pPr>
      <w:r>
        <w:rPr>
          <w:i/>
          <w:iCs/>
        </w:rPr>
        <w:t>Cont</w:t>
      </w:r>
      <w:r w:rsidR="00921160">
        <w:rPr>
          <w:i/>
          <w:iCs/>
        </w:rPr>
        <w:t>a</w:t>
      </w:r>
      <w:r>
        <w:rPr>
          <w:i/>
          <w:iCs/>
        </w:rPr>
        <w:t>iner-</w:t>
      </w:r>
      <w:r>
        <w:t xml:space="preserve">fluid: Establece el contenedor como ‘fluido’ y se expande </w:t>
      </w:r>
      <w:r w:rsidR="00921160">
        <w:t>por el contenedor padre.</w:t>
      </w:r>
    </w:p>
    <w:p w14:paraId="35CCD5A4" w14:textId="1E5671FE" w:rsidR="00921160" w:rsidRDefault="00921160" w:rsidP="009A1CA5">
      <w:pPr>
        <w:pStyle w:val="Prrafodelista"/>
        <w:numPr>
          <w:ilvl w:val="2"/>
          <w:numId w:val="2"/>
        </w:numPr>
      </w:pPr>
      <w:r>
        <w:rPr>
          <w:i/>
          <w:iCs/>
        </w:rPr>
        <w:t>Navbar-</w:t>
      </w:r>
      <w:r>
        <w:t>brand: E</w:t>
      </w:r>
      <w:r w:rsidR="00817FFC">
        <w:t>stable el logo o marca en el menú desplegable. Yo en mi caso puse el logo de la Xup Ypand.</w:t>
      </w:r>
    </w:p>
    <w:p w14:paraId="7CC04EE7" w14:textId="58E69B0F" w:rsidR="00817FFC" w:rsidRPr="007334CA" w:rsidRDefault="008A6315" w:rsidP="009A1CA5">
      <w:pPr>
        <w:pStyle w:val="Prrafodelista"/>
        <w:numPr>
          <w:ilvl w:val="2"/>
          <w:numId w:val="2"/>
        </w:numPr>
        <w:rPr>
          <w:i/>
          <w:iCs/>
        </w:rPr>
      </w:pPr>
      <w:r w:rsidRPr="00D8485C">
        <w:rPr>
          <w:i/>
          <w:iCs/>
        </w:rPr>
        <w:t>Navbar-to</w:t>
      </w:r>
      <w:r w:rsidR="00D8485C" w:rsidRPr="00D8485C">
        <w:rPr>
          <w:i/>
          <w:iCs/>
        </w:rPr>
        <w:t>ggler</w:t>
      </w:r>
      <w:r w:rsidR="00D8485C">
        <w:rPr>
          <w:i/>
          <w:iCs/>
        </w:rPr>
        <w:t xml:space="preserve">: </w:t>
      </w:r>
      <w:r w:rsidR="00D8485C">
        <w:t xml:space="preserve">este atributo se </w:t>
      </w:r>
      <w:r w:rsidR="000E04B5">
        <w:t>aplica a una etiqueta botón, y lo que esta</w:t>
      </w:r>
      <w:r w:rsidR="007334CA">
        <w:t>blece es el tipo.</w:t>
      </w:r>
    </w:p>
    <w:p w14:paraId="62B37190" w14:textId="3709D759" w:rsidR="00605414" w:rsidRPr="00340D5A" w:rsidRDefault="007334CA" w:rsidP="00340D5A">
      <w:pPr>
        <w:pStyle w:val="Prrafode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Data-bs-toggle</w:t>
      </w:r>
      <w:r w:rsidR="00605414">
        <w:rPr>
          <w:i/>
          <w:iCs/>
        </w:rPr>
        <w:t xml:space="preserve">=”collapse”: </w:t>
      </w:r>
      <w:r w:rsidR="00605414">
        <w:t>Asigna la acción que realizará el botón, en este caso colapsar el menú.</w:t>
      </w:r>
    </w:p>
    <w:p w14:paraId="2E642328" w14:textId="49A96A9D" w:rsidR="004E356D" w:rsidRDefault="00340D5A" w:rsidP="004839CA">
      <w:pPr>
        <w:pStyle w:val="Prrafodelista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Data-bd-target</w:t>
      </w:r>
      <w:r w:rsidR="004E356D">
        <w:rPr>
          <w:i/>
          <w:iCs/>
        </w:rPr>
        <w:t>: estable el objetivo que se colapsará a pulsar el botón.</w:t>
      </w:r>
    </w:p>
    <w:p w14:paraId="33C01CA6" w14:textId="77777777" w:rsidR="00FB281A" w:rsidRDefault="00FB281A" w:rsidP="00FB281A">
      <w:pPr>
        <w:pStyle w:val="Prrafodelista"/>
        <w:ind w:left="2340"/>
        <w:rPr>
          <w:i/>
          <w:iCs/>
        </w:rPr>
      </w:pPr>
    </w:p>
    <w:p w14:paraId="691C0B2F" w14:textId="77777777" w:rsidR="00FB281A" w:rsidRDefault="00FB281A" w:rsidP="00FB281A">
      <w:pPr>
        <w:pStyle w:val="Prrafodelista"/>
        <w:ind w:left="2340"/>
        <w:rPr>
          <w:i/>
          <w:iCs/>
        </w:rPr>
      </w:pPr>
    </w:p>
    <w:p w14:paraId="5F3302CB" w14:textId="662AD297" w:rsidR="004839CA" w:rsidRDefault="00FB281A" w:rsidP="00FB281A">
      <w:pPr>
        <w:pStyle w:val="Ttulo4"/>
        <w:numPr>
          <w:ilvl w:val="1"/>
          <w:numId w:val="2"/>
        </w:numPr>
      </w:pPr>
      <w:r>
        <w:t>footer:</w:t>
      </w:r>
    </w:p>
    <w:p w14:paraId="41256BED" w14:textId="437C9CBD" w:rsidR="00FB281A" w:rsidRDefault="00BC25CC" w:rsidP="005A2242">
      <w:pPr>
        <w:ind w:left="720"/>
      </w:pPr>
      <w:r>
        <w:t>Tenemos un pie de pagina en el que están las redes sociales</w:t>
      </w:r>
      <w:r w:rsidR="004B5C24">
        <w:t xml:space="preserve"> e información variada. </w:t>
      </w:r>
      <w:r w:rsidR="001F061E">
        <w:t>Al igual que en el resto de los elemento</w:t>
      </w:r>
      <w:r w:rsidR="00C7216B">
        <w:t>s</w:t>
      </w:r>
      <w:r w:rsidR="001F061E">
        <w:t xml:space="preserve"> aparecen las clases de Bootstrap para que sea responsive a los distintos tamaños de pantalla.</w:t>
      </w:r>
    </w:p>
    <w:p w14:paraId="720C329D" w14:textId="3EBCDDC6" w:rsidR="0073105A" w:rsidRPr="004839CA" w:rsidRDefault="0073105A" w:rsidP="005A2242">
      <w:pPr>
        <w:ind w:left="720"/>
      </w:pPr>
      <w:r>
        <w:t>Alguno</w:t>
      </w:r>
      <w:r w:rsidR="00C7216B">
        <w:t>s</w:t>
      </w:r>
      <w:r>
        <w:t xml:space="preserve"> de los iconos son </w:t>
      </w:r>
      <w:r w:rsidR="00C7216B">
        <w:t>imágenes vectoriales que se incluyen en Bootstrap tambien.</w:t>
      </w:r>
    </w:p>
    <w:p w14:paraId="7A87201E" w14:textId="3F8D6368" w:rsidR="006E6AE0" w:rsidRPr="000702F0" w:rsidRDefault="006E6AE0" w:rsidP="006E6AE0">
      <w:pPr>
        <w:pStyle w:val="Ttulo4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 xml:space="preserve">pagina </w:t>
      </w:r>
      <w:r w:rsidR="001377AF">
        <w:rPr>
          <w:rFonts w:eastAsiaTheme="minorHAnsi"/>
        </w:rPr>
        <w:t>index</w:t>
      </w:r>
      <w:r w:rsidR="00501253">
        <w:rPr>
          <w:rFonts w:eastAsiaTheme="minorHAnsi"/>
        </w:rPr>
        <w:t>.html</w:t>
      </w:r>
      <w:r w:rsidR="00D70351">
        <w:rPr>
          <w:rFonts w:eastAsiaTheme="minorHAnsi"/>
        </w:rPr>
        <w:t>:</w:t>
      </w:r>
    </w:p>
    <w:p w14:paraId="51EE45A1" w14:textId="151DD29A" w:rsidR="004B7E44" w:rsidRDefault="008B6D74" w:rsidP="00B868F3">
      <w:r>
        <w:t xml:space="preserve">En el head de la </w:t>
      </w:r>
      <w:r w:rsidR="00122C73">
        <w:t>página</w:t>
      </w:r>
      <w:r>
        <w:t xml:space="preserve"> </w:t>
      </w:r>
      <w:r w:rsidR="00C659D6" w:rsidRPr="00F27B28">
        <w:rPr>
          <w:b/>
          <w:bCs/>
          <w:i/>
          <w:iCs/>
        </w:rPr>
        <w:t>index.html</w:t>
      </w:r>
      <w:r w:rsidR="00122C73">
        <w:t xml:space="preserve"> tenemos los estilos </w:t>
      </w:r>
      <w:r w:rsidR="00B868F3">
        <w:t>propio</w:t>
      </w:r>
      <w:r w:rsidR="00F912DA">
        <w:t>s</w:t>
      </w:r>
      <w:r w:rsidR="00B868F3">
        <w:t xml:space="preserve"> de ella y los elementos comunes</w:t>
      </w:r>
      <w:r w:rsidR="006C7B22">
        <w:t>. Al final d</w:t>
      </w:r>
      <w:r w:rsidR="000F53FA">
        <w:t xml:space="preserve">el </w:t>
      </w:r>
      <w:r w:rsidR="000F53FA">
        <w:rPr>
          <w:b/>
          <w:bCs/>
          <w:i/>
          <w:iCs/>
        </w:rPr>
        <w:t>body</w:t>
      </w:r>
      <w:r w:rsidR="006C7B22">
        <w:t xml:space="preserve"> tenemos scrips de </w:t>
      </w:r>
      <w:r w:rsidR="00181FC9">
        <w:t>Bootstrap</w:t>
      </w:r>
      <w:r w:rsidR="000023E8">
        <w:t xml:space="preserve"> </w:t>
      </w:r>
      <w:r w:rsidR="000F53FA">
        <w:t>y los propios de la página.</w:t>
      </w:r>
    </w:p>
    <w:p w14:paraId="13FDB696" w14:textId="77777777" w:rsidR="00F912DA" w:rsidRDefault="00F912DA" w:rsidP="00B868F3"/>
    <w:p w14:paraId="6EA064E9" w14:textId="7EE44911" w:rsidR="0001156A" w:rsidRDefault="0001156A" w:rsidP="00B868F3">
      <w:r>
        <w:t>En el t</w:t>
      </w:r>
      <w:r w:rsidR="00EB3298">
        <w:t>í</w:t>
      </w:r>
      <w:r>
        <w:t>tulo</w:t>
      </w:r>
      <w:r w:rsidR="00EB3298">
        <w:t xml:space="preserve"> tenemos la clase </w:t>
      </w:r>
      <w:r w:rsidR="00FD203A">
        <w:rPr>
          <w:i/>
          <w:iCs/>
        </w:rPr>
        <w:t xml:space="preserve">“row” </w:t>
      </w:r>
      <w:r w:rsidR="00FD203A">
        <w:t>que es de Bootstrap para identificarlo como una sola fila y la clase “</w:t>
      </w:r>
      <w:r w:rsidR="00FD203A">
        <w:rPr>
          <w:i/>
          <w:iCs/>
        </w:rPr>
        <w:t>justif</w:t>
      </w:r>
      <w:r w:rsidR="004F474C">
        <w:rPr>
          <w:i/>
          <w:iCs/>
        </w:rPr>
        <w:t>y-content-md-center</w:t>
      </w:r>
      <w:r w:rsidR="00FD203A">
        <w:t>”</w:t>
      </w:r>
      <w:r w:rsidR="004F474C">
        <w:t xml:space="preserve"> centra y justifica el contenido en función al </w:t>
      </w:r>
      <w:r w:rsidR="00347AF5">
        <w:t>contenedor que lo contiene.</w:t>
      </w:r>
    </w:p>
    <w:p w14:paraId="15A2825B" w14:textId="77777777" w:rsidR="00AD0408" w:rsidRDefault="00AD0408" w:rsidP="00B868F3"/>
    <w:p w14:paraId="597ABAE4" w14:textId="0E679EE8" w:rsidR="0097501A" w:rsidRDefault="00A82EED" w:rsidP="00B868F3">
      <w:r>
        <w:t>T</w:t>
      </w:r>
      <w:r w:rsidR="005E11DD">
        <w:t>enemos</w:t>
      </w:r>
      <w:r w:rsidR="00820B51">
        <w:t xml:space="preserve"> un carrusel de imágenes. </w:t>
      </w:r>
      <w:r w:rsidR="00B62201">
        <w:t xml:space="preserve">Este carrusel lo </w:t>
      </w:r>
      <w:r w:rsidR="00C647FE">
        <w:t xml:space="preserve">cogí de </w:t>
      </w:r>
      <w:r w:rsidR="00380B19">
        <w:t>CodePen.</w:t>
      </w:r>
      <w:r w:rsidR="00CB6E90">
        <w:t xml:space="preserve"> En el </w:t>
      </w:r>
      <w:r w:rsidR="00540872">
        <w:t xml:space="preserve">archivo de </w:t>
      </w:r>
      <w:r w:rsidR="00181FC9">
        <w:t>JavaScript</w:t>
      </w:r>
      <w:r w:rsidR="00540872">
        <w:t xml:space="preserve"> </w:t>
      </w:r>
      <w:r w:rsidR="00540872" w:rsidRPr="00F27B28">
        <w:rPr>
          <w:b/>
          <w:bCs/>
          <w:i/>
          <w:iCs/>
        </w:rPr>
        <w:t>home.js</w:t>
      </w:r>
      <w:r w:rsidR="00540872">
        <w:t xml:space="preserve"> explico el código.</w:t>
      </w:r>
      <w:r w:rsidR="00BC31CC">
        <w:t xml:space="preserve"> </w:t>
      </w:r>
    </w:p>
    <w:p w14:paraId="52533A91" w14:textId="3986A738" w:rsidR="00AD0408" w:rsidRDefault="00BC31CC" w:rsidP="00B868F3">
      <w:r>
        <w:t>Dentro del archivo CSS</w:t>
      </w:r>
      <w:r w:rsidR="005E6EBD">
        <w:t xml:space="preserve"> </w:t>
      </w:r>
      <w:r w:rsidR="00CD1649">
        <w:t>modifiqué</w:t>
      </w:r>
      <w:r w:rsidR="005E6EBD">
        <w:t xml:space="preserve"> los atributos que nece</w:t>
      </w:r>
      <w:r w:rsidR="0097501A">
        <w:t>sité para darle el formato deseado</w:t>
      </w:r>
      <w:r w:rsidR="00CD1649">
        <w:t xml:space="preserve">. </w:t>
      </w:r>
    </w:p>
    <w:p w14:paraId="43A4FD09" w14:textId="77777777" w:rsidR="00CD1649" w:rsidRDefault="00CD1649" w:rsidP="00B868F3"/>
    <w:p w14:paraId="0C2208E4" w14:textId="3B1B4A3B" w:rsidR="00A353FC" w:rsidRDefault="00C659D6" w:rsidP="00B868F3">
      <w:r>
        <w:t xml:space="preserve">En el siguiente apartado de la </w:t>
      </w:r>
      <w:r w:rsidR="000023E8">
        <w:t>página</w:t>
      </w:r>
      <w:r>
        <w:t xml:space="preserve"> </w:t>
      </w:r>
      <w:r w:rsidRPr="00F27B28">
        <w:rPr>
          <w:b/>
          <w:bCs/>
          <w:i/>
          <w:iCs/>
        </w:rPr>
        <w:t>index.html</w:t>
      </w:r>
      <w:r w:rsidR="00DB43E5">
        <w:rPr>
          <w:i/>
          <w:iCs/>
        </w:rPr>
        <w:t xml:space="preserve"> </w:t>
      </w:r>
      <w:r w:rsidR="00DB43E5">
        <w:t xml:space="preserve">tenemos algunos archivos multimedia. Tenemos en la etiqueta </w:t>
      </w:r>
      <w:r w:rsidR="00DB43E5" w:rsidRPr="00F27B28">
        <w:rPr>
          <w:b/>
          <w:bCs/>
          <w:i/>
          <w:iCs/>
        </w:rPr>
        <w:t>audio</w:t>
      </w:r>
      <w:r w:rsidR="00DB43E5">
        <w:t xml:space="preserve"> diferentes </w:t>
      </w:r>
      <w:r w:rsidR="009A71A6">
        <w:t>archivos de sonido que podemos usar durante la partida según</w:t>
      </w:r>
      <w:r w:rsidR="00A353FC">
        <w:t xml:space="preserve"> el momento o las necesidades que tengamos. Tambien se añadió el </w:t>
      </w:r>
      <w:r w:rsidR="00181FC9">
        <w:t>tráiler</w:t>
      </w:r>
      <w:r w:rsidR="00A353FC">
        <w:t xml:space="preserve"> de la película en un </w:t>
      </w:r>
      <w:r w:rsidR="00A353FC" w:rsidRPr="00F27B28">
        <w:rPr>
          <w:b/>
          <w:bCs/>
          <w:i/>
          <w:iCs/>
        </w:rPr>
        <w:t>iframe</w:t>
      </w:r>
      <w:r w:rsidR="00D9666E">
        <w:t>.</w:t>
      </w:r>
    </w:p>
    <w:p w14:paraId="0AA882E8" w14:textId="441C8DB6" w:rsidR="00D9666E" w:rsidRDefault="00D9666E" w:rsidP="00B868F3">
      <w:r>
        <w:t xml:space="preserve">Esta maquetado de la misma manera con </w:t>
      </w:r>
      <w:r w:rsidR="00181FC9">
        <w:t>Bootstrap</w:t>
      </w:r>
      <w:r w:rsidR="00501253">
        <w:t>.</w:t>
      </w:r>
    </w:p>
    <w:p w14:paraId="6BCB9CCD" w14:textId="77777777" w:rsidR="00501253" w:rsidRDefault="00501253" w:rsidP="00B868F3"/>
    <w:p w14:paraId="29CFD031" w14:textId="77777777" w:rsidR="00250FE0" w:rsidRDefault="00250FE0" w:rsidP="00B868F3"/>
    <w:p w14:paraId="6153440F" w14:textId="77777777" w:rsidR="00250FE0" w:rsidRDefault="00250FE0" w:rsidP="00B868F3"/>
    <w:p w14:paraId="4FB2C0F7" w14:textId="77777777" w:rsidR="00250FE0" w:rsidRDefault="00250FE0" w:rsidP="00B868F3"/>
    <w:p w14:paraId="2DAE0125" w14:textId="77777777" w:rsidR="00250FE0" w:rsidRDefault="00250FE0" w:rsidP="00B868F3"/>
    <w:p w14:paraId="043FC99E" w14:textId="77777777" w:rsidR="00250FE0" w:rsidRDefault="00250FE0" w:rsidP="00B868F3"/>
    <w:p w14:paraId="47482E47" w14:textId="77777777" w:rsidR="00250FE0" w:rsidRDefault="00250FE0" w:rsidP="00B868F3"/>
    <w:p w14:paraId="5888C89C" w14:textId="77777777" w:rsidR="00DE39AC" w:rsidRDefault="00DE39AC" w:rsidP="00B868F3"/>
    <w:p w14:paraId="0333DBA6" w14:textId="77777777" w:rsidR="00250FE0" w:rsidRDefault="00250FE0" w:rsidP="00B868F3"/>
    <w:p w14:paraId="50DDAD1C" w14:textId="3901139C" w:rsidR="00501253" w:rsidRDefault="00501253" w:rsidP="00501253">
      <w:pPr>
        <w:pStyle w:val="Ttulo4"/>
        <w:numPr>
          <w:ilvl w:val="0"/>
          <w:numId w:val="2"/>
        </w:numPr>
      </w:pPr>
      <w:r>
        <w:t xml:space="preserve">pagina </w:t>
      </w:r>
      <w:r w:rsidR="00AC4C82">
        <w:t>personajes.html</w:t>
      </w:r>
    </w:p>
    <w:p w14:paraId="10434198" w14:textId="4211990C" w:rsidR="00AC4C82" w:rsidRDefault="00AC4C82" w:rsidP="00AC4C82">
      <w:r>
        <w:t xml:space="preserve">En el head </w:t>
      </w:r>
      <w:r w:rsidR="0047320E">
        <w:t>tenemos las hojas de estilo propias de la pagina y de los elemento</w:t>
      </w:r>
      <w:r w:rsidR="00A502C6">
        <w:t>s</w:t>
      </w:r>
      <w:r w:rsidR="0047320E">
        <w:t xml:space="preserve"> comunes</w:t>
      </w:r>
      <w:r w:rsidR="007A56F5">
        <w:t xml:space="preserve"> y al final del body los scrips de bootstrap y de la </w:t>
      </w:r>
      <w:r w:rsidR="00181FC9">
        <w:t>página</w:t>
      </w:r>
      <w:r w:rsidR="00EC4755">
        <w:t xml:space="preserve">. </w:t>
      </w:r>
    </w:p>
    <w:p w14:paraId="54B7A8A5" w14:textId="77777777" w:rsidR="00EC4755" w:rsidRDefault="00EC4755" w:rsidP="00AC4C82"/>
    <w:p w14:paraId="7FC40EFA" w14:textId="2CB4D9C4" w:rsidR="00EC4755" w:rsidRDefault="00EC4755" w:rsidP="00AC4C82">
      <w:r>
        <w:t xml:space="preserve">El </w:t>
      </w:r>
      <w:r>
        <w:rPr>
          <w:b/>
          <w:bCs/>
          <w:i/>
          <w:iCs/>
        </w:rPr>
        <w:t xml:space="preserve">nav </w:t>
      </w:r>
      <w:r>
        <w:t xml:space="preserve">y el </w:t>
      </w:r>
      <w:r>
        <w:rPr>
          <w:b/>
          <w:bCs/>
          <w:i/>
          <w:iCs/>
        </w:rPr>
        <w:t>footer</w:t>
      </w:r>
      <w:r>
        <w:t xml:space="preserve"> son igual al resto.</w:t>
      </w:r>
      <w:r w:rsidR="000F46A5">
        <w:t xml:space="preserve"> En esta página lo que más destaca a parte de la maquetación responsiva con </w:t>
      </w:r>
      <w:r w:rsidR="00181FC9">
        <w:t>Bootstrap</w:t>
      </w:r>
      <w:r w:rsidR="00C123E4">
        <w:t xml:space="preserve"> es que para cada una de las imágenes tenemos un </w:t>
      </w:r>
      <w:r w:rsidR="00A51EF8">
        <w:rPr>
          <w:b/>
          <w:bCs/>
          <w:i/>
          <w:iCs/>
        </w:rPr>
        <w:t>div</w:t>
      </w:r>
      <w:r w:rsidR="00A51EF8">
        <w:t xml:space="preserve"> con la id </w:t>
      </w:r>
      <w:r w:rsidR="00A51EF8">
        <w:rPr>
          <w:i/>
          <w:iCs/>
        </w:rPr>
        <w:t>#ventanaemergente</w:t>
      </w:r>
      <w:r w:rsidR="00374C6B">
        <w:rPr>
          <w:i/>
          <w:iCs/>
        </w:rPr>
        <w:t>[2-7]</w:t>
      </w:r>
      <w:r w:rsidR="00B05F3C">
        <w:rPr>
          <w:i/>
          <w:iCs/>
        </w:rPr>
        <w:t xml:space="preserve"> </w:t>
      </w:r>
      <w:r w:rsidR="00B023E2">
        <w:t xml:space="preserve">que tiene el atributo </w:t>
      </w:r>
      <w:r w:rsidR="00367275">
        <w:rPr>
          <w:b/>
          <w:bCs/>
          <w:i/>
          <w:iCs/>
        </w:rPr>
        <w:t xml:space="preserve">display </w:t>
      </w:r>
      <w:r w:rsidR="00B023E2">
        <w:rPr>
          <w:b/>
          <w:bCs/>
          <w:i/>
          <w:iCs/>
        </w:rPr>
        <w:t>hidden</w:t>
      </w:r>
      <w:r w:rsidR="00B023E2">
        <w:rPr>
          <w:i/>
          <w:iCs/>
        </w:rPr>
        <w:t xml:space="preserve"> </w:t>
      </w:r>
      <w:r w:rsidR="00B05F3C">
        <w:t>y mediante JavaScript</w:t>
      </w:r>
      <w:r w:rsidR="00B023E2">
        <w:t xml:space="preserve"> </w:t>
      </w:r>
      <w:r w:rsidR="00367275">
        <w:t>al hacer clic se lo cambiamos a</w:t>
      </w:r>
      <w:r w:rsidR="00466AE8">
        <w:t xml:space="preserve"> </w:t>
      </w:r>
      <w:r w:rsidR="00466AE8">
        <w:rPr>
          <w:b/>
          <w:bCs/>
          <w:i/>
          <w:iCs/>
        </w:rPr>
        <w:t>block</w:t>
      </w:r>
      <w:r w:rsidR="00466AE8">
        <w:t xml:space="preserve"> para que se muestre. En el archivo</w:t>
      </w:r>
      <w:r w:rsidR="00D73FCA">
        <w:t xml:space="preserve"> </w:t>
      </w:r>
      <w:r w:rsidR="00534F2C">
        <w:rPr>
          <w:b/>
          <w:bCs/>
          <w:i/>
          <w:iCs/>
        </w:rPr>
        <w:t>personajes.js</w:t>
      </w:r>
      <w:r w:rsidR="00534F2C">
        <w:t xml:space="preserve"> explico el código utilizado.</w:t>
      </w:r>
      <w:r w:rsidR="00B05F3C">
        <w:t xml:space="preserve"> </w:t>
      </w:r>
    </w:p>
    <w:p w14:paraId="12EEFF5B" w14:textId="77777777" w:rsidR="00DE39AC" w:rsidRDefault="00DE39AC" w:rsidP="00AC4C82"/>
    <w:p w14:paraId="4024D534" w14:textId="235A87F9" w:rsidR="00553226" w:rsidRPr="009A142F" w:rsidRDefault="00553226" w:rsidP="00AC4C82">
      <w:pPr>
        <w:rPr>
          <w:i/>
          <w:iCs/>
        </w:rPr>
      </w:pPr>
      <w:r>
        <w:t xml:space="preserve">Esta ventana emergente </w:t>
      </w:r>
      <w:r w:rsidR="00933EBD">
        <w:t xml:space="preserve">se activa mediante el atributo </w:t>
      </w:r>
      <w:r w:rsidR="00933EBD">
        <w:rPr>
          <w:b/>
          <w:bCs/>
          <w:i/>
          <w:iCs/>
        </w:rPr>
        <w:t>onclick</w:t>
      </w:r>
      <w:r w:rsidR="00933EBD">
        <w:t xml:space="preserve"> dentro de la </w:t>
      </w:r>
      <w:r w:rsidR="00933EBD">
        <w:rPr>
          <w:b/>
          <w:bCs/>
          <w:i/>
          <w:iCs/>
        </w:rPr>
        <w:t>a</w:t>
      </w:r>
      <w:r w:rsidR="00933EBD">
        <w:t xml:space="preserve"> que contienes la </w:t>
      </w:r>
      <w:r w:rsidR="009D26BB">
        <w:rPr>
          <w:b/>
          <w:bCs/>
          <w:i/>
          <w:iCs/>
        </w:rPr>
        <w:t>img</w:t>
      </w:r>
      <w:r w:rsidR="0048635C">
        <w:t xml:space="preserve"> que llama a la función mostrarVentana() que corresponda</w:t>
      </w:r>
      <w:r w:rsidR="009D26BB">
        <w:t xml:space="preserve">. También cuenta con </w:t>
      </w:r>
      <w:r w:rsidR="00C45D84">
        <w:t xml:space="preserve">un icono vectorial de </w:t>
      </w:r>
      <w:r w:rsidR="00181FC9">
        <w:t>Bootstrap</w:t>
      </w:r>
      <w:r w:rsidR="00C45D84">
        <w:t xml:space="preserve"> que tiene el atributo </w:t>
      </w:r>
      <w:r w:rsidR="00C45D84">
        <w:rPr>
          <w:b/>
          <w:bCs/>
          <w:i/>
          <w:iCs/>
        </w:rPr>
        <w:t>onclick</w:t>
      </w:r>
      <w:r w:rsidR="009A142F">
        <w:t xml:space="preserve"> de nuevo, pero esta vez llama a la función de </w:t>
      </w:r>
      <w:r w:rsidR="009A142F">
        <w:rPr>
          <w:i/>
          <w:iCs/>
        </w:rPr>
        <w:t>cerrarVentana()</w:t>
      </w:r>
      <w:r w:rsidR="0048635C">
        <w:rPr>
          <w:i/>
          <w:iCs/>
        </w:rPr>
        <w:t xml:space="preserve"> que corresponda.</w:t>
      </w:r>
    </w:p>
    <w:p w14:paraId="0EA0A1BB" w14:textId="77777777" w:rsidR="00CD1649" w:rsidRDefault="00CD1649" w:rsidP="00B868F3"/>
    <w:p w14:paraId="449F6568" w14:textId="4D00C53D" w:rsidR="0048635C" w:rsidRDefault="00406C2A" w:rsidP="0048635C">
      <w:pPr>
        <w:pStyle w:val="Ttulo4"/>
        <w:numPr>
          <w:ilvl w:val="0"/>
          <w:numId w:val="2"/>
        </w:numPr>
      </w:pPr>
      <w:r>
        <w:t>pagina jefes.html</w:t>
      </w:r>
    </w:p>
    <w:p w14:paraId="3A3F485A" w14:textId="32AD49BB" w:rsidR="00406C2A" w:rsidRDefault="00A502C6" w:rsidP="00406C2A">
      <w:r>
        <w:t>En la parte del head tenemos de nuevo las hojas comunes y la propias</w:t>
      </w:r>
      <w:r w:rsidR="00B00627">
        <w:t xml:space="preserve">, al igual que el </w:t>
      </w:r>
      <w:r w:rsidR="00B00627">
        <w:rPr>
          <w:b/>
          <w:bCs/>
          <w:i/>
          <w:iCs/>
        </w:rPr>
        <w:t>nav</w:t>
      </w:r>
      <w:r w:rsidR="00B00627">
        <w:t xml:space="preserve"> y el </w:t>
      </w:r>
      <w:r w:rsidR="00B00627" w:rsidRPr="00B00627">
        <w:rPr>
          <w:b/>
          <w:bCs/>
          <w:i/>
          <w:iCs/>
        </w:rPr>
        <w:t>footer</w:t>
      </w:r>
      <w:r w:rsidR="00B00627">
        <w:rPr>
          <w:b/>
          <w:bCs/>
          <w:i/>
          <w:iCs/>
        </w:rPr>
        <w:t xml:space="preserve"> </w:t>
      </w:r>
      <w:r w:rsidR="00B00627">
        <w:t>que son comunes</w:t>
      </w:r>
      <w:r w:rsidR="000B5162">
        <w:t xml:space="preserve"> y al final del body los </w:t>
      </w:r>
      <w:r w:rsidR="00181FC9">
        <w:t>scrips</w:t>
      </w:r>
      <w:r w:rsidR="000B5162">
        <w:t xml:space="preserve"> de Bootstrap</w:t>
      </w:r>
      <w:r w:rsidR="00B00627">
        <w:t>.</w:t>
      </w:r>
    </w:p>
    <w:p w14:paraId="371D6412" w14:textId="77777777" w:rsidR="00B00627" w:rsidRDefault="00B00627" w:rsidP="00406C2A"/>
    <w:p w14:paraId="4F86E2DE" w14:textId="77777777" w:rsidR="005F645B" w:rsidRDefault="00BC574C" w:rsidP="00406C2A">
      <w:r>
        <w:t xml:space="preserve">En esta pagina tenemos los jefes que hemos derrotado en la </w:t>
      </w:r>
      <w:r w:rsidR="00770252">
        <w:t>campaña. La pagina esta de nuevo maquetada con Bootstrap</w:t>
      </w:r>
      <w:r w:rsidR="009E2EFE">
        <w:t xml:space="preserve">, pero añadimos un elemento nuevo que se llama </w:t>
      </w:r>
      <w:r w:rsidR="009E2EFE">
        <w:rPr>
          <w:b/>
          <w:bCs/>
          <w:i/>
          <w:iCs/>
        </w:rPr>
        <w:t>modal.</w:t>
      </w:r>
      <w:r w:rsidR="00244753">
        <w:t xml:space="preserve"> Estos consisten en una ventana emergente que resalta sobre el resto y sombreando el back</w:t>
      </w:r>
      <w:r w:rsidR="00E60F0D">
        <w:t xml:space="preserve">ground de la </w:t>
      </w:r>
      <w:proofErr w:type="spellStart"/>
      <w:r w:rsidR="00E60F0D">
        <w:t>pagina</w:t>
      </w:r>
      <w:proofErr w:type="spellEnd"/>
      <w:r w:rsidR="00E60F0D">
        <w:t xml:space="preserve">. </w:t>
      </w:r>
      <w:r w:rsidR="002158A5">
        <w:t>Tenemos atributos como</w:t>
      </w:r>
      <w:r w:rsidR="005F645B">
        <w:t>:</w:t>
      </w:r>
    </w:p>
    <w:p w14:paraId="51B04F16" w14:textId="36ED6E36" w:rsidR="00B00627" w:rsidRDefault="002158A5" w:rsidP="005F645B">
      <w:pPr>
        <w:pStyle w:val="Prrafodelista"/>
        <w:numPr>
          <w:ilvl w:val="1"/>
          <w:numId w:val="2"/>
        </w:numPr>
      </w:pPr>
      <w:r w:rsidRPr="005F645B">
        <w:rPr>
          <w:i/>
          <w:iCs/>
        </w:rPr>
        <w:t>data-bs-toggle</w:t>
      </w:r>
      <w:r w:rsidR="004376F2">
        <w:t>: I</w:t>
      </w:r>
      <w:r w:rsidR="006B787E">
        <w:t xml:space="preserve">ndica que se </w:t>
      </w:r>
      <w:r w:rsidR="001B0E10">
        <w:t xml:space="preserve">comportara como un modal al </w:t>
      </w:r>
      <w:r w:rsidR="009E348D">
        <w:t xml:space="preserve">hacer </w:t>
      </w:r>
      <w:r w:rsidR="00181FC9">
        <w:t>clic</w:t>
      </w:r>
      <w:r w:rsidR="009E348D">
        <w:t>.</w:t>
      </w:r>
    </w:p>
    <w:p w14:paraId="6A9D7B3B" w14:textId="2DCDB951" w:rsidR="005F645B" w:rsidRPr="006002DA" w:rsidRDefault="004376F2" w:rsidP="005F645B">
      <w:pPr>
        <w:pStyle w:val="Prrafodelista"/>
        <w:numPr>
          <w:ilvl w:val="1"/>
          <w:numId w:val="2"/>
        </w:numPr>
      </w:pPr>
      <w:r w:rsidRPr="002803BB">
        <w:rPr>
          <w:i/>
          <w:iCs/>
        </w:rPr>
        <w:t>data-bs-target</w:t>
      </w:r>
      <w:r>
        <w:t xml:space="preserve">: </w:t>
      </w:r>
      <w:r w:rsidR="00441611">
        <w:t xml:space="preserve">Identifica el objetivo de lo que aparecerá, </w:t>
      </w:r>
      <w:r w:rsidR="006002DA">
        <w:t xml:space="preserve">mediante la </w:t>
      </w:r>
      <w:r w:rsidR="006002DA">
        <w:rPr>
          <w:b/>
          <w:bCs/>
          <w:i/>
          <w:iCs/>
        </w:rPr>
        <w:t>id.</w:t>
      </w:r>
    </w:p>
    <w:p w14:paraId="068F5AFE" w14:textId="21160999" w:rsidR="006002DA" w:rsidRDefault="00BD375D" w:rsidP="005F645B">
      <w:pPr>
        <w:pStyle w:val="Prrafodelista"/>
        <w:numPr>
          <w:ilvl w:val="1"/>
          <w:numId w:val="2"/>
        </w:numPr>
      </w:pPr>
      <w:r w:rsidRPr="002803BB">
        <w:rPr>
          <w:i/>
          <w:iCs/>
        </w:rPr>
        <w:lastRenderedPageBreak/>
        <w:t>data-bs-backdrop</w:t>
      </w:r>
      <w:r w:rsidRPr="002803BB">
        <w:rPr>
          <w:i/>
          <w:iCs/>
        </w:rPr>
        <w:t>,</w:t>
      </w:r>
      <w:r w:rsidRPr="002803BB">
        <w:rPr>
          <w:i/>
          <w:iCs/>
        </w:rPr>
        <w:t xml:space="preserve"> data-bs-keyboard</w:t>
      </w:r>
      <w:r w:rsidRPr="002803BB">
        <w:rPr>
          <w:i/>
          <w:iCs/>
        </w:rPr>
        <w:t xml:space="preserve">, </w:t>
      </w:r>
      <w:r w:rsidRPr="002803BB">
        <w:rPr>
          <w:i/>
          <w:iCs/>
        </w:rPr>
        <w:t>tabindex</w:t>
      </w:r>
      <w:r w:rsidRPr="002803BB">
        <w:rPr>
          <w:i/>
          <w:iCs/>
        </w:rPr>
        <w:t>,</w:t>
      </w:r>
      <w:r w:rsidRPr="002803BB">
        <w:rPr>
          <w:i/>
          <w:iCs/>
        </w:rPr>
        <w:t xml:space="preserve"> aria-labelledby</w:t>
      </w:r>
      <w:r w:rsidRPr="002803BB">
        <w:rPr>
          <w:i/>
          <w:iCs/>
        </w:rPr>
        <w:t>,</w:t>
      </w:r>
      <w:r w:rsidRPr="002803BB">
        <w:rPr>
          <w:i/>
          <w:iCs/>
        </w:rPr>
        <w:t xml:space="preserve"> aria-hidden</w:t>
      </w:r>
      <w:r>
        <w:t xml:space="preserve">: </w:t>
      </w:r>
      <w:r w:rsidR="00FD3956">
        <w:t>establecen como se comportara el modal</w:t>
      </w:r>
      <w:r w:rsidR="00C221F4">
        <w:t xml:space="preserve"> al aparecer.</w:t>
      </w:r>
    </w:p>
    <w:p w14:paraId="37D2B3DF" w14:textId="3F5A8F25" w:rsidR="00C221F4" w:rsidRDefault="007325D6" w:rsidP="005F645B">
      <w:pPr>
        <w:pStyle w:val="Prrafodelista"/>
        <w:numPr>
          <w:ilvl w:val="1"/>
          <w:numId w:val="2"/>
        </w:numPr>
      </w:pPr>
      <w:r w:rsidRPr="002803BB">
        <w:rPr>
          <w:i/>
          <w:iCs/>
        </w:rPr>
        <w:t>modal-dialog</w:t>
      </w:r>
      <w:r w:rsidRPr="002803BB">
        <w:rPr>
          <w:i/>
          <w:iCs/>
        </w:rPr>
        <w:t xml:space="preserve">, </w:t>
      </w:r>
      <w:r w:rsidRPr="002803BB">
        <w:rPr>
          <w:i/>
          <w:iCs/>
        </w:rPr>
        <w:t>modal-dialog-centered</w:t>
      </w:r>
      <w:r>
        <w:t>: Indican el tipo de modal y cent</w:t>
      </w:r>
      <w:r w:rsidR="00181FC9">
        <w:t>r</w:t>
      </w:r>
      <w:r>
        <w:t xml:space="preserve">a los elementos dentro de </w:t>
      </w:r>
      <w:r w:rsidR="00181FC9">
        <w:t>él</w:t>
      </w:r>
      <w:r>
        <w:t>.</w:t>
      </w:r>
    </w:p>
    <w:p w14:paraId="291D8B4F" w14:textId="486DE513" w:rsidR="007325D6" w:rsidRDefault="002803BB" w:rsidP="005F645B">
      <w:pPr>
        <w:pStyle w:val="Prrafodelista"/>
        <w:numPr>
          <w:ilvl w:val="1"/>
          <w:numId w:val="2"/>
        </w:numPr>
      </w:pPr>
      <w:r w:rsidRPr="002803BB">
        <w:rPr>
          <w:i/>
          <w:iCs/>
        </w:rPr>
        <w:t>modal-content</w:t>
      </w:r>
      <w:r w:rsidRPr="002803BB">
        <w:rPr>
          <w:i/>
          <w:iCs/>
        </w:rPr>
        <w:t>:</w:t>
      </w:r>
      <w:r>
        <w:t xml:space="preserve"> Indica que empieza el contenido del </w:t>
      </w:r>
      <w:r w:rsidR="00A7463E">
        <w:t>modal.</w:t>
      </w:r>
    </w:p>
    <w:p w14:paraId="1F7A8382" w14:textId="62ACF102" w:rsidR="00A7463E" w:rsidRDefault="00A7463E" w:rsidP="005F645B">
      <w:pPr>
        <w:pStyle w:val="Prrafodelista"/>
        <w:numPr>
          <w:ilvl w:val="1"/>
          <w:numId w:val="2"/>
        </w:numPr>
      </w:pPr>
      <w:r w:rsidRPr="006B0371">
        <w:rPr>
          <w:i/>
          <w:iCs/>
        </w:rPr>
        <w:t>modal-header</w:t>
      </w:r>
      <w:r w:rsidR="001D476B" w:rsidRPr="006B0371">
        <w:rPr>
          <w:i/>
          <w:iCs/>
        </w:rPr>
        <w:t xml:space="preserve">, </w:t>
      </w:r>
      <w:r w:rsidR="001D476B" w:rsidRPr="006B0371">
        <w:rPr>
          <w:i/>
          <w:iCs/>
        </w:rPr>
        <w:t>modal-title fs-5</w:t>
      </w:r>
      <w:r w:rsidRPr="006B0371">
        <w:rPr>
          <w:i/>
          <w:iCs/>
        </w:rPr>
        <w:t>:</w:t>
      </w:r>
      <w:r>
        <w:t xml:space="preserve"> indica y formatea el header del modal</w:t>
      </w:r>
      <w:r w:rsidR="003B612D">
        <w:t>.</w:t>
      </w:r>
    </w:p>
    <w:p w14:paraId="35EBE08A" w14:textId="32D4B911" w:rsidR="001D476B" w:rsidRDefault="005A4354" w:rsidP="005F645B">
      <w:pPr>
        <w:pStyle w:val="Prrafodelista"/>
        <w:numPr>
          <w:ilvl w:val="1"/>
          <w:numId w:val="2"/>
        </w:numPr>
      </w:pPr>
      <w:r w:rsidRPr="006B0371">
        <w:rPr>
          <w:i/>
          <w:iCs/>
        </w:rPr>
        <w:t>type="button" class="btn-close" data-bs-dismiss="modal" aria-label="Close"</w:t>
      </w:r>
      <w:r w:rsidRPr="006B0371">
        <w:rPr>
          <w:i/>
          <w:iCs/>
        </w:rPr>
        <w:t>:</w:t>
      </w:r>
      <w:r>
        <w:t xml:space="preserve"> Indica a Bootstrap que es un </w:t>
      </w:r>
      <w:r w:rsidR="00432639">
        <w:t>botón, que es de cerrar, que es lo que tiene que cerrar.</w:t>
      </w:r>
      <w:r w:rsidR="003971AF">
        <w:t xml:space="preserve"> Es el aspa ce cerrar de toda la vida.</w:t>
      </w:r>
    </w:p>
    <w:p w14:paraId="59C62ACC" w14:textId="7D17B649" w:rsidR="00432639" w:rsidRDefault="00432639" w:rsidP="005F645B">
      <w:pPr>
        <w:pStyle w:val="Prrafodelista"/>
        <w:numPr>
          <w:ilvl w:val="1"/>
          <w:numId w:val="2"/>
        </w:numPr>
      </w:pPr>
      <w:r w:rsidRPr="006B0371">
        <w:rPr>
          <w:i/>
          <w:iCs/>
        </w:rPr>
        <w:t>modal-body</w:t>
      </w:r>
      <w:r w:rsidRPr="006B0371">
        <w:rPr>
          <w:i/>
          <w:iCs/>
        </w:rPr>
        <w:t>:</w:t>
      </w:r>
      <w:r>
        <w:t xml:space="preserve"> In</w:t>
      </w:r>
      <w:r w:rsidR="008E28C4">
        <w:t>dica que es el contenido del body del modal para maquetarlo.</w:t>
      </w:r>
    </w:p>
    <w:p w14:paraId="041A7983" w14:textId="23FD9596" w:rsidR="008E28C4" w:rsidRDefault="005A2079" w:rsidP="005F645B">
      <w:pPr>
        <w:pStyle w:val="Prrafodelista"/>
        <w:numPr>
          <w:ilvl w:val="1"/>
          <w:numId w:val="2"/>
        </w:numPr>
      </w:pPr>
      <w:r w:rsidRPr="006B0371">
        <w:rPr>
          <w:i/>
          <w:iCs/>
        </w:rPr>
        <w:t>modal-footer</w:t>
      </w:r>
      <w:r w:rsidRPr="006B0371">
        <w:rPr>
          <w:i/>
          <w:iCs/>
        </w:rPr>
        <w:t>:</w:t>
      </w:r>
      <w:r>
        <w:t xml:space="preserve"> Es el contenido del footer del modal.</w:t>
      </w:r>
    </w:p>
    <w:p w14:paraId="68C42C80" w14:textId="126409A6" w:rsidR="00321F36" w:rsidRDefault="009044E4" w:rsidP="00FB3877">
      <w:pPr>
        <w:pStyle w:val="Prrafodelista"/>
        <w:numPr>
          <w:ilvl w:val="1"/>
          <w:numId w:val="2"/>
        </w:numPr>
      </w:pPr>
      <w:r w:rsidRPr="006B0371">
        <w:rPr>
          <w:i/>
          <w:iCs/>
        </w:rPr>
        <w:t>type="button"</w:t>
      </w:r>
      <w:r w:rsidR="00E85AEA">
        <w:t xml:space="preserve">: </w:t>
      </w:r>
      <w:r w:rsidR="00446A73">
        <w:t>N</w:t>
      </w:r>
      <w:r w:rsidR="00E85AEA">
        <w:t>os muestra el tipo de botón de bootstrap</w:t>
      </w:r>
    </w:p>
    <w:p w14:paraId="6E4D6FD8" w14:textId="16F62074" w:rsidR="00E85AEA" w:rsidRDefault="00AF3DD7" w:rsidP="00FB3877">
      <w:pPr>
        <w:pStyle w:val="Prrafodelista"/>
        <w:numPr>
          <w:ilvl w:val="1"/>
          <w:numId w:val="2"/>
        </w:numPr>
      </w:pPr>
      <w:r w:rsidRPr="006B0371">
        <w:rPr>
          <w:i/>
          <w:iCs/>
        </w:rPr>
        <w:t>class="btn btn-secondary"</w:t>
      </w:r>
      <w:r>
        <w:t>: Da estilos y color al botón según la gama de colores de Bootstrap.</w:t>
      </w:r>
    </w:p>
    <w:p w14:paraId="08EFA17F" w14:textId="296C64A6" w:rsidR="00AF3DD7" w:rsidRDefault="00C12758" w:rsidP="00FB3877">
      <w:pPr>
        <w:pStyle w:val="Prrafodelista"/>
        <w:numPr>
          <w:ilvl w:val="1"/>
          <w:numId w:val="2"/>
        </w:numPr>
      </w:pPr>
      <w:r w:rsidRPr="006B0371">
        <w:rPr>
          <w:i/>
          <w:iCs/>
        </w:rPr>
        <w:t>data-bs-dismiss="modal"</w:t>
      </w:r>
      <w:r>
        <w:t>: Indica lo que tiene que desactivar, en este caso el modal.</w:t>
      </w:r>
    </w:p>
    <w:p w14:paraId="36073902" w14:textId="357F0077" w:rsidR="00C12758" w:rsidRDefault="00D62E8D" w:rsidP="00D62E8D">
      <w:r>
        <w:t>Usamos varios, pero son recurrentes, solo cambia el contenido del modal</w:t>
      </w:r>
      <w:r w:rsidR="006B0371">
        <w:t xml:space="preserve"> según el jefe que corresponda.</w:t>
      </w:r>
    </w:p>
    <w:p w14:paraId="1187D7A7" w14:textId="77777777" w:rsidR="00446A73" w:rsidRDefault="00446A73" w:rsidP="00D62E8D"/>
    <w:p w14:paraId="0ADF1A6C" w14:textId="762375D6" w:rsidR="00446A73" w:rsidRDefault="004F0580" w:rsidP="004F0580">
      <w:pPr>
        <w:pStyle w:val="Ttulo4"/>
        <w:numPr>
          <w:ilvl w:val="0"/>
          <w:numId w:val="2"/>
        </w:numPr>
      </w:pPr>
      <w:r>
        <w:t>pagina contacto.html</w:t>
      </w:r>
    </w:p>
    <w:p w14:paraId="6262C149" w14:textId="575D6861" w:rsidR="004F0580" w:rsidRDefault="004F0580" w:rsidP="004F0580">
      <w:r>
        <w:t>Como siempre en el head tenemos las hojas de estilos y elementos comunes</w:t>
      </w:r>
      <w:r w:rsidR="00CD6282">
        <w:t xml:space="preserve"> y en el </w:t>
      </w:r>
      <w:r w:rsidR="000B5162">
        <w:t xml:space="preserve">final el </w:t>
      </w:r>
      <w:r w:rsidR="00181FC9">
        <w:t>JavaScript</w:t>
      </w:r>
      <w:r w:rsidR="000B5162">
        <w:t xml:space="preserve"> de Bootstrap.</w:t>
      </w:r>
    </w:p>
    <w:p w14:paraId="57BD35CA" w14:textId="77777777" w:rsidR="000B5162" w:rsidRDefault="000B5162" w:rsidP="004F0580"/>
    <w:p w14:paraId="7CA61581" w14:textId="7D653E58" w:rsidR="000F1607" w:rsidRDefault="00A6553A" w:rsidP="00D62E8D">
      <w:r>
        <w:t xml:space="preserve">En esta pagina usamos un nuevo elemento de Bootstrap </w:t>
      </w:r>
      <w:r w:rsidR="005B255D">
        <w:t>para realizar el formulario. Al igual que el resto se le da formato mediante las clases</w:t>
      </w:r>
      <w:r w:rsidR="00117B04">
        <w:t xml:space="preserve">. Tambien incluimos algunas </w:t>
      </w:r>
      <w:r w:rsidR="00181FC9">
        <w:t>validaciones</w:t>
      </w:r>
      <w:r w:rsidR="000F1607">
        <w:t xml:space="preserve">. </w:t>
      </w:r>
    </w:p>
    <w:p w14:paraId="3A5A2C20" w14:textId="77777777" w:rsidR="004C3021" w:rsidRDefault="000F1607" w:rsidP="00D62E8D">
      <w:r>
        <w:t xml:space="preserve">Para completar el contacto adjuntamos un </w:t>
      </w:r>
      <w:r>
        <w:rPr>
          <w:b/>
          <w:bCs/>
          <w:i/>
          <w:iCs/>
        </w:rPr>
        <w:t>iframe</w:t>
      </w:r>
      <w:r>
        <w:t xml:space="preserve"> con la ubicación del colegio.</w:t>
      </w:r>
    </w:p>
    <w:p w14:paraId="43B06209" w14:textId="77777777" w:rsidR="004C3021" w:rsidRDefault="004C3021" w:rsidP="00D62E8D"/>
    <w:p w14:paraId="06BC5BAF" w14:textId="77777777" w:rsidR="004C3021" w:rsidRDefault="004C3021" w:rsidP="00D62E8D"/>
    <w:p w14:paraId="7D92EEF8" w14:textId="77777777" w:rsidR="004C3021" w:rsidRDefault="004C3021" w:rsidP="00D62E8D"/>
    <w:p w14:paraId="1183D92A" w14:textId="77777777" w:rsidR="004C3021" w:rsidRDefault="004C3021" w:rsidP="00D62E8D"/>
    <w:p w14:paraId="1151B3E3" w14:textId="77777777" w:rsidR="005A2242" w:rsidRDefault="005A2242" w:rsidP="00D62E8D"/>
    <w:p w14:paraId="61FBF115" w14:textId="279D2B13" w:rsidR="005A2242" w:rsidRDefault="005A2242" w:rsidP="005A2242">
      <w:pPr>
        <w:pStyle w:val="Ttulo4"/>
        <w:numPr>
          <w:ilvl w:val="0"/>
          <w:numId w:val="2"/>
        </w:numPr>
      </w:pPr>
      <w:r>
        <w:t>conclusion</w:t>
      </w:r>
    </w:p>
    <w:p w14:paraId="1B20F824" w14:textId="6C90FD48" w:rsidR="00561856" w:rsidRDefault="004C3021" w:rsidP="00D62E8D">
      <w:r>
        <w:t>Como conclusión, ha sido muy intere</w:t>
      </w:r>
      <w:r w:rsidR="006E4768">
        <w:t>sante el aprender como maquetar con Bootstrap. Es una herramienta muy p</w:t>
      </w:r>
      <w:r w:rsidR="00561856">
        <w:t>ractica sobre todo para hacer que la pagina sea responsive.</w:t>
      </w:r>
    </w:p>
    <w:p w14:paraId="42C446CE" w14:textId="798C6C3A" w:rsidR="006B0371" w:rsidRDefault="00117B04" w:rsidP="00D62E8D">
      <w:r>
        <w:t xml:space="preserve"> </w:t>
      </w:r>
    </w:p>
    <w:p w14:paraId="025E6C56" w14:textId="77777777" w:rsidR="006B0371" w:rsidRPr="00FD203A" w:rsidRDefault="006B0371" w:rsidP="00D62E8D"/>
    <w:p w14:paraId="3CF22075" w14:textId="77777777" w:rsidR="00E94B5F" w:rsidRDefault="00E94B5F" w:rsidP="004B7E44"/>
    <w:p w14:paraId="63140361" w14:textId="77777777" w:rsidR="00B5404D" w:rsidRDefault="00B5404D" w:rsidP="004B7E44"/>
    <w:p w14:paraId="54822D57" w14:textId="77777777" w:rsidR="00B5404D" w:rsidRDefault="00B5404D" w:rsidP="004B7E44"/>
    <w:p w14:paraId="53ED8FDA" w14:textId="77777777" w:rsidR="00B5404D" w:rsidRDefault="00B5404D" w:rsidP="004B7E44"/>
    <w:p w14:paraId="372B4EE6" w14:textId="77777777" w:rsidR="00B5404D" w:rsidRDefault="00B5404D" w:rsidP="004B7E44"/>
    <w:p w14:paraId="791A2B34" w14:textId="77777777" w:rsidR="00B5404D" w:rsidRDefault="00B5404D" w:rsidP="004B7E44"/>
    <w:p w14:paraId="009E33FD" w14:textId="77777777" w:rsidR="00B5404D" w:rsidRDefault="00B5404D" w:rsidP="004B7E44"/>
    <w:p w14:paraId="555633E1" w14:textId="77777777" w:rsidR="00B5404D" w:rsidRDefault="00B5404D" w:rsidP="004B7E44"/>
    <w:p w14:paraId="330C2EEA" w14:textId="1978F384" w:rsidR="00B5404D" w:rsidRDefault="00B5404D" w:rsidP="00B5404D"/>
    <w:p w14:paraId="14FFE1EA" w14:textId="77777777" w:rsidR="00B5404D" w:rsidRDefault="00B5404D" w:rsidP="004B7E44"/>
    <w:p w14:paraId="5B8CF611" w14:textId="77777777" w:rsidR="00B5404D" w:rsidRDefault="00B5404D" w:rsidP="004B7E44"/>
    <w:p w14:paraId="36793A99" w14:textId="77777777" w:rsidR="00B5404D" w:rsidRDefault="00B5404D" w:rsidP="004B7E44"/>
    <w:p w14:paraId="52F726C6" w14:textId="77777777" w:rsidR="00B5404D" w:rsidRDefault="00B5404D" w:rsidP="004B7E44"/>
    <w:p w14:paraId="313A066A" w14:textId="77777777" w:rsidR="00B5404D" w:rsidRPr="004B7E44" w:rsidRDefault="00B5404D" w:rsidP="00B5404D">
      <w:pPr>
        <w:pStyle w:val="Ttulo4"/>
      </w:pPr>
    </w:p>
    <w:sectPr w:rsidR="00B5404D" w:rsidRPr="004B7E44" w:rsidSect="00514957">
      <w:headerReference w:type="default" r:id="rId11"/>
      <w:footerReference w:type="default" r:id="rId12"/>
      <w:footerReference w:type="first" r:id="rId13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B10B" w14:textId="77777777" w:rsidR="00514957" w:rsidRDefault="00514957" w:rsidP="004B7E44">
      <w:r>
        <w:separator/>
      </w:r>
    </w:p>
  </w:endnote>
  <w:endnote w:type="continuationSeparator" w:id="0">
    <w:p w14:paraId="628CE695" w14:textId="77777777" w:rsidR="00514957" w:rsidRDefault="00514957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2C593C27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053DD30" w14:textId="46D80639" w:rsidR="004B7E44" w:rsidRDefault="00B5404D" w:rsidP="004B7E44">
          <w:pPr>
            <w:pStyle w:val="Piedepgina"/>
          </w:pPr>
          <w:r>
            <w:rPr>
              <w:lang w:bidi="es-ES"/>
            </w:rPr>
            <w:t>Diego Mart</w:t>
          </w:r>
          <w:r w:rsidR="00122C73">
            <w:rPr>
              <w:lang w:bidi="es-ES"/>
            </w:rPr>
            <w:t>í</w:t>
          </w:r>
          <w:r>
            <w:rPr>
              <w:lang w:bidi="es-ES"/>
            </w:rPr>
            <w:t>n Garc</w:t>
          </w:r>
          <w:r w:rsidR="00122C73">
            <w:rPr>
              <w:lang w:bidi="es-ES"/>
            </w:rPr>
            <w:t>í</w:t>
          </w:r>
          <w:r>
            <w:rPr>
              <w:lang w:bidi="es-ES"/>
            </w:rPr>
            <w:t>a. 1ºDAM</w:t>
          </w:r>
          <w:r w:rsidR="004B7E44">
            <w:rPr>
              <w:lang w:bidi="es-ES"/>
            </w:rPr>
            <w:t xml:space="preserve"> 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80137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498CF" w14:textId="77777777" w:rsidR="00514957" w:rsidRDefault="00514957" w:rsidP="004B7E44">
      <w:r>
        <w:separator/>
      </w:r>
    </w:p>
  </w:footnote>
  <w:footnote w:type="continuationSeparator" w:id="0">
    <w:p w14:paraId="4BFE60AA" w14:textId="77777777" w:rsidR="00514957" w:rsidRDefault="00514957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63656DA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917069C" w14:textId="77777777" w:rsidR="004B7E44" w:rsidRDefault="004B7E44" w:rsidP="004B7E4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C1787AF" wp14:editId="1DBD1892">
                    <wp:extent cx="1352282" cy="592428"/>
                    <wp:effectExtent l="0" t="0" r="635" b="0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ADDBB4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ES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C1787AF" id="Rectángulo 11" o:spid="_x0000_s1029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79ADDBB4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ES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ES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944"/>
    <w:multiLevelType w:val="hybridMultilevel"/>
    <w:tmpl w:val="03C27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4F50"/>
    <w:multiLevelType w:val="hybridMultilevel"/>
    <w:tmpl w:val="E698D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E60"/>
    <w:multiLevelType w:val="hybridMultilevel"/>
    <w:tmpl w:val="1C0A2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F5DFC"/>
    <w:multiLevelType w:val="hybridMultilevel"/>
    <w:tmpl w:val="A880EA9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FD4256"/>
    <w:multiLevelType w:val="hybridMultilevel"/>
    <w:tmpl w:val="6AB4FB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02F69"/>
    <w:multiLevelType w:val="hybridMultilevel"/>
    <w:tmpl w:val="E35840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1022B"/>
    <w:multiLevelType w:val="hybridMultilevel"/>
    <w:tmpl w:val="9C062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F08BC"/>
    <w:multiLevelType w:val="hybridMultilevel"/>
    <w:tmpl w:val="8416C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233C2"/>
    <w:multiLevelType w:val="hybridMultilevel"/>
    <w:tmpl w:val="BE0A3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91587">
    <w:abstractNumId w:val="5"/>
  </w:num>
  <w:num w:numId="2" w16cid:durableId="1682271230">
    <w:abstractNumId w:val="4"/>
  </w:num>
  <w:num w:numId="3" w16cid:durableId="1083458049">
    <w:abstractNumId w:val="7"/>
  </w:num>
  <w:num w:numId="4" w16cid:durableId="1399522042">
    <w:abstractNumId w:val="6"/>
  </w:num>
  <w:num w:numId="5" w16cid:durableId="288705681">
    <w:abstractNumId w:val="1"/>
  </w:num>
  <w:num w:numId="6" w16cid:durableId="860625842">
    <w:abstractNumId w:val="2"/>
  </w:num>
  <w:num w:numId="7" w16cid:durableId="1182862469">
    <w:abstractNumId w:val="0"/>
  </w:num>
  <w:num w:numId="8" w16cid:durableId="1308196338">
    <w:abstractNumId w:val="8"/>
  </w:num>
  <w:num w:numId="9" w16cid:durableId="1636373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91"/>
    <w:rsid w:val="000023E8"/>
    <w:rsid w:val="0001156A"/>
    <w:rsid w:val="000702F0"/>
    <w:rsid w:val="000821D9"/>
    <w:rsid w:val="000B5162"/>
    <w:rsid w:val="000E04B5"/>
    <w:rsid w:val="000F1607"/>
    <w:rsid w:val="000F46A5"/>
    <w:rsid w:val="000F53FA"/>
    <w:rsid w:val="00117B04"/>
    <w:rsid w:val="00122C73"/>
    <w:rsid w:val="001377AF"/>
    <w:rsid w:val="00181FC9"/>
    <w:rsid w:val="001A6835"/>
    <w:rsid w:val="001B0E10"/>
    <w:rsid w:val="001C566D"/>
    <w:rsid w:val="001D476B"/>
    <w:rsid w:val="001F061E"/>
    <w:rsid w:val="002158A5"/>
    <w:rsid w:val="00244753"/>
    <w:rsid w:val="00246BA6"/>
    <w:rsid w:val="00250FE0"/>
    <w:rsid w:val="002803BB"/>
    <w:rsid w:val="00293B83"/>
    <w:rsid w:val="002C4C91"/>
    <w:rsid w:val="00313C2F"/>
    <w:rsid w:val="00321F36"/>
    <w:rsid w:val="0032545A"/>
    <w:rsid w:val="00340D5A"/>
    <w:rsid w:val="00347AF5"/>
    <w:rsid w:val="00367275"/>
    <w:rsid w:val="00374C6B"/>
    <w:rsid w:val="00380B19"/>
    <w:rsid w:val="003971AF"/>
    <w:rsid w:val="003B612D"/>
    <w:rsid w:val="003F03DB"/>
    <w:rsid w:val="003F4A11"/>
    <w:rsid w:val="00406C2A"/>
    <w:rsid w:val="00432639"/>
    <w:rsid w:val="004376F2"/>
    <w:rsid w:val="00441611"/>
    <w:rsid w:val="00446A73"/>
    <w:rsid w:val="00466AE8"/>
    <w:rsid w:val="0047320E"/>
    <w:rsid w:val="004839CA"/>
    <w:rsid w:val="0048635C"/>
    <w:rsid w:val="00492035"/>
    <w:rsid w:val="004B5C24"/>
    <w:rsid w:val="004B6C6F"/>
    <w:rsid w:val="004B7E44"/>
    <w:rsid w:val="004C3021"/>
    <w:rsid w:val="004D4760"/>
    <w:rsid w:val="004D5252"/>
    <w:rsid w:val="004E356D"/>
    <w:rsid w:val="004F0580"/>
    <w:rsid w:val="004F2B86"/>
    <w:rsid w:val="004F474C"/>
    <w:rsid w:val="00501253"/>
    <w:rsid w:val="00514957"/>
    <w:rsid w:val="00534F2C"/>
    <w:rsid w:val="00540872"/>
    <w:rsid w:val="00553226"/>
    <w:rsid w:val="00561856"/>
    <w:rsid w:val="005A2079"/>
    <w:rsid w:val="005A2242"/>
    <w:rsid w:val="005A36F0"/>
    <w:rsid w:val="005A4354"/>
    <w:rsid w:val="005A718F"/>
    <w:rsid w:val="005B2246"/>
    <w:rsid w:val="005B255D"/>
    <w:rsid w:val="005E11DD"/>
    <w:rsid w:val="005E6EBD"/>
    <w:rsid w:val="005F645B"/>
    <w:rsid w:val="006002DA"/>
    <w:rsid w:val="00605414"/>
    <w:rsid w:val="006658D8"/>
    <w:rsid w:val="006743D2"/>
    <w:rsid w:val="0067470E"/>
    <w:rsid w:val="00682180"/>
    <w:rsid w:val="006A3CE7"/>
    <w:rsid w:val="006B0371"/>
    <w:rsid w:val="006B787E"/>
    <w:rsid w:val="006C7B22"/>
    <w:rsid w:val="006E4768"/>
    <w:rsid w:val="006E6AE0"/>
    <w:rsid w:val="006F387A"/>
    <w:rsid w:val="0073105A"/>
    <w:rsid w:val="007325D6"/>
    <w:rsid w:val="007334CA"/>
    <w:rsid w:val="007450C3"/>
    <w:rsid w:val="007516CF"/>
    <w:rsid w:val="00770252"/>
    <w:rsid w:val="007A26C1"/>
    <w:rsid w:val="007A56F5"/>
    <w:rsid w:val="007D6BC7"/>
    <w:rsid w:val="00817FFC"/>
    <w:rsid w:val="00820B51"/>
    <w:rsid w:val="00820E9E"/>
    <w:rsid w:val="00836D8D"/>
    <w:rsid w:val="008863AC"/>
    <w:rsid w:val="008A6315"/>
    <w:rsid w:val="008B33BC"/>
    <w:rsid w:val="008B6D74"/>
    <w:rsid w:val="008E28C4"/>
    <w:rsid w:val="009044E4"/>
    <w:rsid w:val="009120E9"/>
    <w:rsid w:val="00921160"/>
    <w:rsid w:val="00933EBD"/>
    <w:rsid w:val="00945900"/>
    <w:rsid w:val="00971E74"/>
    <w:rsid w:val="0097501A"/>
    <w:rsid w:val="009A142F"/>
    <w:rsid w:val="009A1CA5"/>
    <w:rsid w:val="009A1D26"/>
    <w:rsid w:val="009A71A6"/>
    <w:rsid w:val="009C396C"/>
    <w:rsid w:val="009D26BB"/>
    <w:rsid w:val="009E2EFE"/>
    <w:rsid w:val="009E348D"/>
    <w:rsid w:val="00A14503"/>
    <w:rsid w:val="00A353FC"/>
    <w:rsid w:val="00A502C6"/>
    <w:rsid w:val="00A51EF8"/>
    <w:rsid w:val="00A6553A"/>
    <w:rsid w:val="00A7463E"/>
    <w:rsid w:val="00A82EED"/>
    <w:rsid w:val="00AC4C82"/>
    <w:rsid w:val="00AD0408"/>
    <w:rsid w:val="00AD3C2F"/>
    <w:rsid w:val="00AF3DD7"/>
    <w:rsid w:val="00B00627"/>
    <w:rsid w:val="00B023E2"/>
    <w:rsid w:val="00B05F3C"/>
    <w:rsid w:val="00B4134F"/>
    <w:rsid w:val="00B5404D"/>
    <w:rsid w:val="00B572B4"/>
    <w:rsid w:val="00B62201"/>
    <w:rsid w:val="00B868F3"/>
    <w:rsid w:val="00BA20DB"/>
    <w:rsid w:val="00BC25CC"/>
    <w:rsid w:val="00BC31CC"/>
    <w:rsid w:val="00BC36F3"/>
    <w:rsid w:val="00BC574C"/>
    <w:rsid w:val="00BD375D"/>
    <w:rsid w:val="00C10884"/>
    <w:rsid w:val="00C123E4"/>
    <w:rsid w:val="00C12758"/>
    <w:rsid w:val="00C221F4"/>
    <w:rsid w:val="00C45D84"/>
    <w:rsid w:val="00C647FE"/>
    <w:rsid w:val="00C659D6"/>
    <w:rsid w:val="00C70295"/>
    <w:rsid w:val="00C7216B"/>
    <w:rsid w:val="00C85136"/>
    <w:rsid w:val="00CB6E90"/>
    <w:rsid w:val="00CD1649"/>
    <w:rsid w:val="00CD6282"/>
    <w:rsid w:val="00CE244D"/>
    <w:rsid w:val="00CE349D"/>
    <w:rsid w:val="00D11E21"/>
    <w:rsid w:val="00D62E8D"/>
    <w:rsid w:val="00D67AA3"/>
    <w:rsid w:val="00D70351"/>
    <w:rsid w:val="00D73FCA"/>
    <w:rsid w:val="00D7562D"/>
    <w:rsid w:val="00D8485C"/>
    <w:rsid w:val="00D9666E"/>
    <w:rsid w:val="00DB26A7"/>
    <w:rsid w:val="00DB43E5"/>
    <w:rsid w:val="00DC6A2A"/>
    <w:rsid w:val="00DD774B"/>
    <w:rsid w:val="00DE39AC"/>
    <w:rsid w:val="00DF0EFF"/>
    <w:rsid w:val="00E60F0D"/>
    <w:rsid w:val="00E76CAD"/>
    <w:rsid w:val="00E85AEA"/>
    <w:rsid w:val="00E902A5"/>
    <w:rsid w:val="00E94B5F"/>
    <w:rsid w:val="00EB3298"/>
    <w:rsid w:val="00EC4755"/>
    <w:rsid w:val="00F27B28"/>
    <w:rsid w:val="00F41AA9"/>
    <w:rsid w:val="00F618EF"/>
    <w:rsid w:val="00F90772"/>
    <w:rsid w:val="00F912DA"/>
    <w:rsid w:val="00FB281A"/>
    <w:rsid w:val="00FD203A"/>
    <w:rsid w:val="00FD3956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130ECC"/>
  <w15:chartTrackingRefBased/>
  <w15:docId w15:val="{5E18944D-2E5C-4169-9A06-065BF637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2F0"/>
    <w:pPr>
      <w:spacing w:after="0"/>
    </w:pPr>
    <w:rPr>
      <w:rFonts w:ascii="Courier New" w:eastAsiaTheme="minorEastAsia" w:hAnsi="Courier New"/>
      <w:sz w:val="28"/>
      <w:szCs w:val="22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9A1D26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9A1D26"/>
    <w:rPr>
      <w:rFonts w:asciiTheme="majorHAnsi" w:eastAsia="Times New Roman" w:hAnsiTheme="majorHAnsi" w:cs="Times New Roman"/>
      <w:b/>
      <w:caps/>
      <w:color w:val="FFFFFF" w:themeColor="background1"/>
      <w:sz w:val="96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C4C91"/>
    <w:pPr>
      <w:spacing w:after="200" w:line="240" w:lineRule="auto"/>
    </w:pPr>
    <w:rPr>
      <w:i/>
      <w:iCs/>
      <w:color w:val="282660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5404D"/>
    <w:rPr>
      <w:color w:val="93C84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0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68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odepe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04B482B6-79CC-4443-A3D0-9E67450FC0EA%7d\%7b2FAF3B8A-AE68-45CD-93A6-C0D47502AA18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66B7327C845E596A8825070994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3412B-E3B3-46C0-977C-01FEEC6FD4B9}"/>
      </w:docPartPr>
      <w:docPartBody>
        <w:p w:rsidR="00DD284D" w:rsidRDefault="00DD284D">
          <w:pPr>
            <w:pStyle w:val="1AD66B7327C845E596A8825070994C13"/>
          </w:pPr>
          <w:r w:rsidRPr="004B7E44">
            <w:rPr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C0"/>
    <w:rsid w:val="003244C0"/>
    <w:rsid w:val="00D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D66B7327C845E596A8825070994C13">
    <w:name w:val="1AD66B7327C845E596A8825070994C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{2FAF3B8A-AE68-45CD-93A6-C0D47502AA18}tf16392796_win32.dotx</Template>
  <TotalTime>242</TotalTime>
  <Pages>7</Pages>
  <Words>1058</Words>
  <Characters>5823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Descripción de la página.</dc:subject>
  <dc:creator>Usuario</dc:creator>
  <cp:keywords/>
  <dc:description/>
  <cp:lastModifiedBy>DIEGO MARTÍN GARCÍA</cp:lastModifiedBy>
  <cp:revision>166</cp:revision>
  <dcterms:created xsi:type="dcterms:W3CDTF">2024-02-05T10:53:00Z</dcterms:created>
  <dcterms:modified xsi:type="dcterms:W3CDTF">2024-02-07T09:25:00Z</dcterms:modified>
</cp:coreProperties>
</file>